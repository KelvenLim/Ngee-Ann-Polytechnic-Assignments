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5F2529C9" w14:textId="77777777" w:rsidTr="00676BFD">
        <w:trPr>
          <w:trHeight w:val="4032"/>
        </w:trPr>
        <w:tc>
          <w:tcPr>
            <w:tcW w:w="3600" w:type="dxa"/>
            <w:vAlign w:val="bottom"/>
          </w:tcPr>
          <w:p w14:paraId="0A6CFF22" w14:textId="77777777"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GB" w:bidi="en-GB"/>
              </w:rPr>
              <mc:AlternateContent>
                <mc:Choice Requires="wps">
                  <w:drawing>
                    <wp:inline distT="0" distB="0" distL="0" distR="0" wp14:anchorId="0319AFE4" wp14:editId="28A2DAD4">
                      <wp:extent cx="1748790" cy="2122805"/>
                      <wp:effectExtent l="19050" t="19050" r="41910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790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687255A" id="Oval 2" o:spid="_x0000_s1026" style="width:137.7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2847A38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</w:tcPr>
          <w:p w14:paraId="00F82A1A" w14:textId="366EA3BC" w:rsidR="00131093" w:rsidRDefault="00131093" w:rsidP="00676BFD">
            <w:pPr>
              <w:pStyle w:val="Address"/>
            </w:pPr>
            <w:r w:rsidRPr="00131093">
              <w:t>Clementi West Street 2</w:t>
            </w:r>
          </w:p>
          <w:p w14:paraId="0C6CD57E" w14:textId="3B452200" w:rsidR="00131093" w:rsidRDefault="00131093" w:rsidP="00676BFD">
            <w:pPr>
              <w:pStyle w:val="Address"/>
            </w:pPr>
            <w:r w:rsidRPr="00131093">
              <w:t>Blk 717</w:t>
            </w:r>
            <w:r>
              <w:t xml:space="preserve">, </w:t>
            </w:r>
            <w:r w:rsidRPr="00131093">
              <w:t>#06-107</w:t>
            </w:r>
          </w:p>
          <w:p w14:paraId="38732093" w14:textId="66362C32" w:rsidR="00CE1092" w:rsidRDefault="00131093" w:rsidP="00676BFD">
            <w:pPr>
              <w:pStyle w:val="Address"/>
            </w:pPr>
            <w:r w:rsidRPr="00131093">
              <w:t>Singapore 120717</w:t>
            </w:r>
          </w:p>
          <w:p w14:paraId="474A5DF8" w14:textId="4BBA5296" w:rsidR="00131093" w:rsidRDefault="00131093" w:rsidP="00676BFD">
            <w:pPr>
              <w:pStyle w:val="Address"/>
            </w:pPr>
          </w:p>
          <w:p w14:paraId="45FF2E97" w14:textId="2FE009DC" w:rsidR="00131093" w:rsidRDefault="00131093" w:rsidP="00676BFD">
            <w:pPr>
              <w:pStyle w:val="Address"/>
            </w:pPr>
            <w:r>
              <w:t>1</w:t>
            </w:r>
            <w:r w:rsidR="007522E8">
              <w:t>3</w:t>
            </w:r>
            <w:r>
              <w:t xml:space="preserve"> November 2022</w:t>
            </w:r>
          </w:p>
          <w:p w14:paraId="2CAAF30D" w14:textId="77777777" w:rsidR="00F60B10" w:rsidRDefault="00F60B10" w:rsidP="00676BFD">
            <w:pPr>
              <w:pStyle w:val="Address"/>
              <w:rPr>
                <w:color w:val="FF0000"/>
              </w:rPr>
            </w:pPr>
          </w:p>
          <w:p w14:paraId="739CF4B4" w14:textId="4044DBA4" w:rsidR="000629D5" w:rsidRDefault="00131093" w:rsidP="00676BFD">
            <w:pPr>
              <w:pStyle w:val="Address"/>
            </w:pPr>
            <w:r>
              <w:t>Human Resource Head</w:t>
            </w:r>
          </w:p>
          <w:p w14:paraId="6764A4A2" w14:textId="75143CE6" w:rsidR="000629D5" w:rsidRDefault="00CE1092" w:rsidP="00676BFD">
            <w:pPr>
              <w:pStyle w:val="Address"/>
            </w:pPr>
            <w:r>
              <w:t>TikTok</w:t>
            </w:r>
          </w:p>
          <w:p w14:paraId="67342D5D" w14:textId="0E450188" w:rsidR="00131093" w:rsidRDefault="00CE1092" w:rsidP="00676BFD">
            <w:pPr>
              <w:pStyle w:val="Address"/>
            </w:pPr>
            <w:r>
              <w:t>One Raffles Quay</w:t>
            </w:r>
          </w:p>
          <w:p w14:paraId="46A23F6B" w14:textId="7AD1230A" w:rsidR="00131093" w:rsidRDefault="00CE1092" w:rsidP="00676BFD">
            <w:pPr>
              <w:pStyle w:val="Address"/>
            </w:pPr>
            <w:r>
              <w:t>Level 26 South Tower</w:t>
            </w:r>
          </w:p>
          <w:p w14:paraId="1B0CD5D0" w14:textId="085882E5" w:rsidR="000629D5" w:rsidRDefault="00CE1092" w:rsidP="00676BFD">
            <w:pPr>
              <w:pStyle w:val="Address"/>
            </w:pPr>
            <w:r>
              <w:t>Singapore 048583</w:t>
            </w:r>
          </w:p>
          <w:p w14:paraId="567342CF" w14:textId="116086AB" w:rsidR="000629D5" w:rsidRDefault="000629D5" w:rsidP="00676BFD">
            <w:pPr>
              <w:pStyle w:val="Address"/>
            </w:pPr>
          </w:p>
          <w:p w14:paraId="1ED6EC86" w14:textId="1282C82B" w:rsidR="000629D5" w:rsidRDefault="000629D5" w:rsidP="00676BFD">
            <w:pPr>
              <w:rPr>
                <w:lang w:val="en-GB" w:bidi="en-GB"/>
              </w:rPr>
            </w:pPr>
            <w:r w:rsidRPr="00BF09B3">
              <w:rPr>
                <w:lang w:val="en-GB" w:bidi="en-GB"/>
              </w:rPr>
              <w:t xml:space="preserve">Dear </w:t>
            </w:r>
            <w:r w:rsidR="006C5B5F">
              <w:t>sir/madam</w:t>
            </w:r>
            <w:r w:rsidRPr="00BF09B3">
              <w:rPr>
                <w:lang w:val="en-GB" w:bidi="en-GB"/>
              </w:rPr>
              <w:t>,</w:t>
            </w:r>
          </w:p>
          <w:p w14:paraId="72A1C57E" w14:textId="73122E1D" w:rsidR="00676BFD" w:rsidRPr="00676BFD" w:rsidRDefault="00676BFD" w:rsidP="00676BFD">
            <w:pPr>
              <w:rPr>
                <w:u w:val="single"/>
                <w:lang w:val="en-GB" w:bidi="en-GB"/>
              </w:rPr>
            </w:pPr>
            <w:r w:rsidRPr="00676BFD">
              <w:rPr>
                <w:u w:val="single"/>
                <w:lang w:val="en-GB" w:bidi="en-GB"/>
              </w:rPr>
              <w:t>Application for Data Engineer Intern</w:t>
            </w:r>
          </w:p>
          <w:p w14:paraId="4F6F2697" w14:textId="79B69562" w:rsidR="00676BFD" w:rsidRDefault="00676BFD" w:rsidP="00676BFD">
            <w:r>
              <w:t xml:space="preserve">Your advertisement </w:t>
            </w:r>
            <w:r w:rsidR="00586F14">
              <w:t>on</w:t>
            </w:r>
            <w:r>
              <w:t xml:space="preserve"> the LinkedIn website dated 8 November 2022 for the post of Data Engineer Intern interested me very much. </w:t>
            </w:r>
            <w:r w:rsidR="00F60B10">
              <w:t>I am confident that my skills, attitudes, and qualifications will meet the job requirements.</w:t>
            </w:r>
          </w:p>
          <w:p w14:paraId="381B63F2" w14:textId="5D6D769E" w:rsidR="00676BFD" w:rsidRDefault="00676BFD" w:rsidP="006C5B5F">
            <w:r>
              <w:t xml:space="preserve">I will </w:t>
            </w:r>
            <w:r w:rsidR="00586F14">
              <w:t>graduate</w:t>
            </w:r>
            <w:r>
              <w:t xml:space="preserve"> from Ngee Ann Polytechnic with a Diploma in Data Science</w:t>
            </w:r>
            <w:r w:rsidR="00586F14">
              <w:t>,</w:t>
            </w:r>
            <w:r w:rsidR="00F60B10">
              <w:t xml:space="preserve"> specialising in data analysis</w:t>
            </w:r>
            <w:r>
              <w:t>.</w:t>
            </w:r>
          </w:p>
          <w:p w14:paraId="1403F653" w14:textId="5087E4E2" w:rsidR="00676BFD" w:rsidRDefault="00F60B10" w:rsidP="00F60B10">
            <w:r>
              <w:t>I have experience with Python, Java, C#, Hadoop Spark,</w:t>
            </w:r>
            <w:r w:rsidR="00586F14">
              <w:t xml:space="preserve"> </w:t>
            </w:r>
            <w:r>
              <w:t xml:space="preserve">data model design, </w:t>
            </w:r>
            <w:r w:rsidR="00586F14">
              <w:t>and</w:t>
            </w:r>
            <w:r>
              <w:t xml:space="preserve"> a passion for </w:t>
            </w:r>
            <w:r w:rsidR="00DB75E2">
              <w:t xml:space="preserve">SQL and </w:t>
            </w:r>
            <w:r>
              <w:t>machine learning using Pytho</w:t>
            </w:r>
            <w:r w:rsidR="00DB75E2">
              <w:t>n</w:t>
            </w:r>
            <w:r>
              <w:t xml:space="preserve">. </w:t>
            </w:r>
            <w:r w:rsidR="00761FE5">
              <w:t xml:space="preserve">I </w:t>
            </w:r>
            <w:r w:rsidR="006C5B5F">
              <w:t>have also used data modeling tools such as Microsoft Power BI and Tableau.</w:t>
            </w:r>
          </w:p>
          <w:p w14:paraId="3387E708" w14:textId="18FA704A" w:rsidR="00F60B10" w:rsidRDefault="006C5B5F" w:rsidP="00F60B10">
            <w:r>
              <w:t>Throughout school, I have done data collection, cleaning, analysis, modeling, and machine learning for most of my assignments</w:t>
            </w:r>
            <w:r w:rsidR="00F60B10">
              <w:t>. And</w:t>
            </w:r>
            <w:r>
              <w:t xml:space="preserve"> I would love the opportunity to use these skills in your company.</w:t>
            </w:r>
            <w:r w:rsidR="00F60B10">
              <w:t xml:space="preserve"> </w:t>
            </w:r>
          </w:p>
          <w:p w14:paraId="1B7FF5DD" w14:textId="70634792" w:rsidR="00676BFD" w:rsidRDefault="00676BFD" w:rsidP="00676BFD">
            <w:r>
              <w:t xml:space="preserve">I would appreciate an opportunity to discuss my application at an interview. </w:t>
            </w:r>
            <w:r w:rsidR="00586F14">
              <w:t>Should you be interested in an interview</w:t>
            </w:r>
            <w:r>
              <w:t>, please call me on 9021 2425. The best time to reach me is between 9</w:t>
            </w:r>
            <w:r w:rsidR="00586F14">
              <w:t xml:space="preserve"> </w:t>
            </w:r>
            <w:r>
              <w:t>am and 5</w:t>
            </w:r>
            <w:r w:rsidR="00586F14">
              <w:t xml:space="preserve"> </w:t>
            </w:r>
            <w:r>
              <w:t xml:space="preserve">pm, but you can leave a voice message or email at </w:t>
            </w:r>
            <w:r w:rsidR="00586F14">
              <w:t>your convenience</w:t>
            </w:r>
            <w:r>
              <w:t xml:space="preserve">, and I will </w:t>
            </w:r>
            <w:r w:rsidR="00761FE5">
              <w:t>reply</w:t>
            </w:r>
            <w:r>
              <w:t>.</w:t>
            </w:r>
          </w:p>
          <w:p w14:paraId="66C8E346" w14:textId="77777777" w:rsidR="00761FE5" w:rsidRDefault="00761FE5" w:rsidP="00676BFD"/>
          <w:p w14:paraId="597C01E6" w14:textId="430D7F58" w:rsidR="00676BFD" w:rsidRDefault="00676BFD" w:rsidP="00676BFD">
            <w:r>
              <w:t>Yours sincerely,</w:t>
            </w:r>
          </w:p>
          <w:p w14:paraId="1BB0F5F3" w14:textId="54402576" w:rsidR="00676BFD" w:rsidRDefault="00676BFD" w:rsidP="00676BFD">
            <w:r>
              <w:t>Kelven</w:t>
            </w:r>
          </w:p>
          <w:p w14:paraId="6F8868B0" w14:textId="2B90274B" w:rsidR="000629D5" w:rsidRDefault="00676BFD" w:rsidP="00676BFD">
            <w:r>
              <w:t>Enclosed: Resume</w:t>
            </w:r>
          </w:p>
        </w:tc>
      </w:tr>
      <w:tr w:rsidR="000629D5" w14:paraId="2BEC325A" w14:textId="77777777" w:rsidTr="00676BFD">
        <w:trPr>
          <w:trHeight w:val="9504"/>
        </w:trPr>
        <w:tc>
          <w:tcPr>
            <w:tcW w:w="3600" w:type="dxa"/>
          </w:tcPr>
          <w:p w14:paraId="2FC0FBFB" w14:textId="3360ED5B" w:rsidR="000629D5" w:rsidRDefault="00451E96" w:rsidP="00676BFD">
            <w:pPr>
              <w:pStyle w:val="Title"/>
              <w:rPr>
                <w:sz w:val="72"/>
                <w:szCs w:val="72"/>
              </w:rPr>
            </w:pPr>
            <w:r w:rsidRPr="00451E96">
              <w:rPr>
                <w:sz w:val="72"/>
                <w:szCs w:val="72"/>
              </w:rPr>
              <w:t>Lim wee liang kelven</w:t>
            </w:r>
          </w:p>
          <w:p w14:paraId="287E9BE5" w14:textId="77777777" w:rsidR="004A0ADC" w:rsidRPr="004A0ADC" w:rsidRDefault="004A0ADC" w:rsidP="004A0ADC"/>
          <w:p w14:paraId="198F9E9B" w14:textId="1C31C572" w:rsidR="000629D5" w:rsidRPr="007E0558" w:rsidRDefault="007E0558" w:rsidP="007E0558">
            <w:pPr>
              <w:pStyle w:val="Subtitle"/>
            </w:pPr>
            <w:r>
              <w:rPr>
                <w:spacing w:val="2"/>
                <w:w w:val="67"/>
              </w:rPr>
              <w:t>Data Engineer Inter</w:t>
            </w:r>
            <w:r>
              <w:rPr>
                <w:spacing w:val="0"/>
                <w:w w:val="67"/>
              </w:rPr>
              <w:t>n</w:t>
            </w:r>
          </w:p>
          <w:p w14:paraId="35C472A8" w14:textId="77777777" w:rsidR="000629D5" w:rsidRDefault="000629D5" w:rsidP="00676BFD"/>
          <w:sdt>
            <w:sdtPr>
              <w:id w:val="-1954003311"/>
              <w:placeholder>
                <w:docPart w:val="909F63012409431B865F6C24693A71F7"/>
              </w:placeholder>
              <w:temporary/>
              <w:showingPlcHdr/>
              <w15:appearance w15:val="hidden"/>
            </w:sdtPr>
            <w:sdtContent>
              <w:p w14:paraId="4C6F6269" w14:textId="77777777" w:rsidR="000629D5" w:rsidRPr="00846D4F" w:rsidRDefault="000629D5" w:rsidP="00676BFD">
                <w:pPr>
                  <w:pStyle w:val="Heading2"/>
                </w:pPr>
                <w:r w:rsidRPr="00846D4F">
                  <w:rPr>
                    <w:rStyle w:val="Heading2Char"/>
                    <w:b/>
                    <w:lang w:val="en-GB" w:bidi="en-GB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0D8FCBD1D99641379FD90C3A3C92280E"/>
              </w:placeholder>
              <w:temporary/>
              <w:showingPlcHdr/>
              <w15:appearance w15:val="hidden"/>
            </w:sdtPr>
            <w:sdtContent>
              <w:p w14:paraId="681F25A4" w14:textId="77777777" w:rsidR="000629D5" w:rsidRDefault="000629D5" w:rsidP="00676BFD">
                <w:pPr>
                  <w:pStyle w:val="Contactdetails"/>
                </w:pPr>
                <w:r w:rsidRPr="004D3011">
                  <w:rPr>
                    <w:lang w:val="en-GB" w:bidi="en-GB"/>
                  </w:rPr>
                  <w:t>PHONE NUMBER:</w:t>
                </w:r>
              </w:p>
            </w:sdtContent>
          </w:sdt>
          <w:p w14:paraId="0DF3FA12" w14:textId="4D547D8C" w:rsidR="000629D5" w:rsidRDefault="00451E96" w:rsidP="00676BFD">
            <w:pPr>
              <w:pStyle w:val="Contactdetails"/>
            </w:pPr>
            <w:r>
              <w:t>+65 9021 2425</w:t>
            </w:r>
          </w:p>
          <w:p w14:paraId="63CD30D2" w14:textId="3BE95DB0" w:rsidR="000629D5" w:rsidRDefault="009376A9" w:rsidP="00676BFD">
            <w:pPr>
              <w:pStyle w:val="NoSpacing"/>
            </w:pPr>
            <w:r>
              <w:t>LINKEDIN:</w:t>
            </w:r>
          </w:p>
          <w:p w14:paraId="02BC0E52" w14:textId="628C04AD" w:rsidR="009376A9" w:rsidRDefault="00000000" w:rsidP="00676BFD">
            <w:pPr>
              <w:pStyle w:val="NoSpacing"/>
            </w:pPr>
            <w:hyperlink r:id="rId12" w:history="1">
              <w:r w:rsidR="00846E45" w:rsidRPr="00014E61">
                <w:rPr>
                  <w:rStyle w:val="Hyperlink"/>
                </w:rPr>
                <w:t>www.linkedin.com/in/kelven-lim-637b101b6</w:t>
              </w:r>
            </w:hyperlink>
            <w:r w:rsidR="00846E45">
              <w:t xml:space="preserve"> </w:t>
            </w:r>
          </w:p>
          <w:p w14:paraId="1C6AABEB" w14:textId="77777777" w:rsidR="009376A9" w:rsidRPr="004D3011" w:rsidRDefault="009376A9" w:rsidP="00676BFD">
            <w:pPr>
              <w:pStyle w:val="NoSpacing"/>
            </w:pPr>
          </w:p>
          <w:sdt>
            <w:sdtPr>
              <w:id w:val="67859272"/>
              <w:placeholder>
                <w:docPart w:val="1FE8EAED20A24AC1B2D403919F0584B2"/>
              </w:placeholder>
              <w:temporary/>
              <w:showingPlcHdr/>
              <w15:appearance w15:val="hidden"/>
            </w:sdtPr>
            <w:sdtContent>
              <w:p w14:paraId="51D6CF8A" w14:textId="77777777" w:rsidR="000629D5" w:rsidRDefault="000629D5" w:rsidP="00676BFD">
                <w:pPr>
                  <w:pStyle w:val="Contactdetails"/>
                </w:pPr>
                <w:r w:rsidRPr="004D3011">
                  <w:rPr>
                    <w:lang w:val="en-GB" w:bidi="en-GB"/>
                  </w:rPr>
                  <w:t>WEBSITE:</w:t>
                </w:r>
              </w:p>
            </w:sdtContent>
          </w:sdt>
          <w:p w14:paraId="38E4C683" w14:textId="2BF0F73D" w:rsidR="000629D5" w:rsidRDefault="00000000" w:rsidP="00676BFD">
            <w:pPr>
              <w:pStyle w:val="Contactdetails"/>
            </w:pPr>
            <w:hyperlink r:id="rId13" w:history="1">
              <w:r w:rsidR="00CE1092" w:rsidRPr="00014E61">
                <w:rPr>
                  <w:rStyle w:val="Hyperlink"/>
                </w:rPr>
                <w:t>https://kelvenlim2402.wixsite.com/portfolio</w:t>
              </w:r>
            </w:hyperlink>
            <w:r w:rsidR="00CE1092">
              <w:t xml:space="preserve"> </w:t>
            </w:r>
          </w:p>
          <w:p w14:paraId="3BA06037" w14:textId="77777777" w:rsidR="000629D5" w:rsidRDefault="000629D5" w:rsidP="00676BFD">
            <w:pPr>
              <w:pStyle w:val="NoSpacing"/>
            </w:pPr>
          </w:p>
          <w:sdt>
            <w:sdtPr>
              <w:id w:val="-240260293"/>
              <w:placeholder>
                <w:docPart w:val="2B6739B8D0774AA494FA990F85B860EF"/>
              </w:placeholder>
              <w:temporary/>
              <w:showingPlcHdr/>
              <w15:appearance w15:val="hidden"/>
            </w:sdtPr>
            <w:sdtContent>
              <w:p w14:paraId="1297E28B" w14:textId="77777777" w:rsidR="000629D5" w:rsidRDefault="000629D5" w:rsidP="00676BFD">
                <w:pPr>
                  <w:pStyle w:val="Contactdetails"/>
                </w:pPr>
                <w:r w:rsidRPr="004D3011">
                  <w:rPr>
                    <w:lang w:val="en-GB" w:bidi="en-GB"/>
                  </w:rPr>
                  <w:t>EMAIL ADDRESS:</w:t>
                </w:r>
              </w:p>
            </w:sdtContent>
          </w:sdt>
          <w:p w14:paraId="67DAA9B0" w14:textId="3F33217E" w:rsidR="000629D5" w:rsidRPr="00846D4F" w:rsidRDefault="00CE1092" w:rsidP="00676BFD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Kelvenlim2402@gmail.com</w:t>
            </w:r>
          </w:p>
        </w:tc>
        <w:tc>
          <w:tcPr>
            <w:tcW w:w="720" w:type="dxa"/>
          </w:tcPr>
          <w:p w14:paraId="4AACB1CF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5E2E291D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1F5460FE" w14:textId="77777777" w:rsidR="0043117B" w:rsidRPr="00846D4F" w:rsidRDefault="00000000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B821B0">
      <w:head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C38FD" w14:textId="77777777" w:rsidR="00B122AC" w:rsidRDefault="00B122AC" w:rsidP="000C45FF">
      <w:r>
        <w:separator/>
      </w:r>
    </w:p>
  </w:endnote>
  <w:endnote w:type="continuationSeparator" w:id="0">
    <w:p w14:paraId="7DB38ABE" w14:textId="77777777" w:rsidR="00B122AC" w:rsidRDefault="00B122A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D57EF" w14:textId="77777777" w:rsidR="00B122AC" w:rsidRDefault="00B122AC" w:rsidP="000C45FF">
      <w:r>
        <w:separator/>
      </w:r>
    </w:p>
  </w:footnote>
  <w:footnote w:type="continuationSeparator" w:id="0">
    <w:p w14:paraId="2A3BFD22" w14:textId="77777777" w:rsidR="00B122AC" w:rsidRDefault="00B122A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A94D" w14:textId="77777777" w:rsidR="000C45FF" w:rsidRDefault="000C45FF">
    <w:pPr>
      <w:pStyle w:val="Header"/>
    </w:pPr>
    <w:r>
      <w:rPr>
        <w:noProof/>
        <w:lang w:val="en-GB" w:bidi="en-GB"/>
      </w:rPr>
      <w:drawing>
        <wp:anchor distT="0" distB="0" distL="114300" distR="114300" simplePos="0" relativeHeight="251658240" behindDoc="1" locked="0" layoutInCell="1" allowOverlap="1" wp14:anchorId="477392A8" wp14:editId="37CE0A81">
          <wp:simplePos x="0" y="0"/>
          <wp:positionH relativeFrom="page">
            <wp:posOffset>154379</wp:posOffset>
          </wp:positionH>
          <wp:positionV relativeFrom="page">
            <wp:posOffset>237506</wp:posOffset>
          </wp:positionV>
          <wp:extent cx="7259823" cy="10224474"/>
          <wp:effectExtent l="0" t="0" r="0" b="5715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7656" cy="1024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4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wMDGxMLAwNDAxsjBX0lEKTi0uzszPAykwrQUALISnESwAAAA="/>
  </w:docVars>
  <w:rsids>
    <w:rsidRoot w:val="00FE408D"/>
    <w:rsid w:val="00036450"/>
    <w:rsid w:val="00061C84"/>
    <w:rsid w:val="000629D5"/>
    <w:rsid w:val="00064B6A"/>
    <w:rsid w:val="00076632"/>
    <w:rsid w:val="0009739D"/>
    <w:rsid w:val="000C45FF"/>
    <w:rsid w:val="000E3FD1"/>
    <w:rsid w:val="000F46E6"/>
    <w:rsid w:val="00131093"/>
    <w:rsid w:val="0016252C"/>
    <w:rsid w:val="00177511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2B6B5B"/>
    <w:rsid w:val="0030481B"/>
    <w:rsid w:val="004071FC"/>
    <w:rsid w:val="00445947"/>
    <w:rsid w:val="00451E96"/>
    <w:rsid w:val="004813B3"/>
    <w:rsid w:val="00496591"/>
    <w:rsid w:val="004A0ADC"/>
    <w:rsid w:val="004C63E4"/>
    <w:rsid w:val="004D3011"/>
    <w:rsid w:val="005645EE"/>
    <w:rsid w:val="00586F14"/>
    <w:rsid w:val="005D6289"/>
    <w:rsid w:val="005E39D5"/>
    <w:rsid w:val="00612544"/>
    <w:rsid w:val="0062123A"/>
    <w:rsid w:val="00646E75"/>
    <w:rsid w:val="006610D6"/>
    <w:rsid w:val="00676BFD"/>
    <w:rsid w:val="006771D0"/>
    <w:rsid w:val="006C5B5F"/>
    <w:rsid w:val="00715FCB"/>
    <w:rsid w:val="00737E0E"/>
    <w:rsid w:val="00743101"/>
    <w:rsid w:val="007522E8"/>
    <w:rsid w:val="00761FE5"/>
    <w:rsid w:val="007867A0"/>
    <w:rsid w:val="007927F5"/>
    <w:rsid w:val="007E0558"/>
    <w:rsid w:val="00802CA0"/>
    <w:rsid w:val="00846D4F"/>
    <w:rsid w:val="00846E45"/>
    <w:rsid w:val="008C1736"/>
    <w:rsid w:val="00922D5C"/>
    <w:rsid w:val="009376A9"/>
    <w:rsid w:val="00957563"/>
    <w:rsid w:val="009E7C63"/>
    <w:rsid w:val="00A10A67"/>
    <w:rsid w:val="00A2118D"/>
    <w:rsid w:val="00AD76E2"/>
    <w:rsid w:val="00B122AC"/>
    <w:rsid w:val="00B20152"/>
    <w:rsid w:val="00B70850"/>
    <w:rsid w:val="00B821B0"/>
    <w:rsid w:val="00BC166E"/>
    <w:rsid w:val="00C066B6"/>
    <w:rsid w:val="00C37BA1"/>
    <w:rsid w:val="00C4674C"/>
    <w:rsid w:val="00C506CF"/>
    <w:rsid w:val="00C72BED"/>
    <w:rsid w:val="00C9578B"/>
    <w:rsid w:val="00CA562E"/>
    <w:rsid w:val="00CB2D30"/>
    <w:rsid w:val="00CE1092"/>
    <w:rsid w:val="00D2522B"/>
    <w:rsid w:val="00D82F2F"/>
    <w:rsid w:val="00DA694B"/>
    <w:rsid w:val="00DB75E2"/>
    <w:rsid w:val="00DD172A"/>
    <w:rsid w:val="00E25A26"/>
    <w:rsid w:val="00E55D74"/>
    <w:rsid w:val="00E866EC"/>
    <w:rsid w:val="00E93B74"/>
    <w:rsid w:val="00EB3A62"/>
    <w:rsid w:val="00F413AC"/>
    <w:rsid w:val="00F60274"/>
    <w:rsid w:val="00F60B10"/>
    <w:rsid w:val="00F77FB9"/>
    <w:rsid w:val="00FA2FAF"/>
    <w:rsid w:val="00FB068F"/>
    <w:rsid w:val="00FE3790"/>
    <w:rsid w:val="00FE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4464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kelvenlim2402.wixsite.com/portfoli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linkedin.com/in/kelven-lim-637b101b6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ve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09F63012409431B865F6C24693A7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7618A-8A6F-4002-BB93-812789ED70A9}"/>
      </w:docPartPr>
      <w:docPartBody>
        <w:p w:rsidR="00CF159A" w:rsidRDefault="00000000">
          <w:pPr>
            <w:pStyle w:val="909F63012409431B865F6C24693A71F7"/>
          </w:pPr>
          <w:r w:rsidRPr="00846D4F">
            <w:rPr>
              <w:rStyle w:val="Heading2Char"/>
              <w:lang w:bidi="en-GB"/>
            </w:rPr>
            <w:t>CONTACT</w:t>
          </w:r>
        </w:p>
      </w:docPartBody>
    </w:docPart>
    <w:docPart>
      <w:docPartPr>
        <w:name w:val="0D8FCBD1D99641379FD90C3A3C922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F7D22-F5E9-4DE1-AA7A-08FF0625A5B6}"/>
      </w:docPartPr>
      <w:docPartBody>
        <w:p w:rsidR="00CF159A" w:rsidRDefault="00000000">
          <w:pPr>
            <w:pStyle w:val="0D8FCBD1D99641379FD90C3A3C92280E"/>
          </w:pPr>
          <w:r w:rsidRPr="004D3011">
            <w:rPr>
              <w:lang w:bidi="en-GB"/>
            </w:rPr>
            <w:t>PHONE NUMBER:</w:t>
          </w:r>
        </w:p>
      </w:docPartBody>
    </w:docPart>
    <w:docPart>
      <w:docPartPr>
        <w:name w:val="1FE8EAED20A24AC1B2D403919F058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FDF98-0978-4AA7-9CE0-F6B27F8576F9}"/>
      </w:docPartPr>
      <w:docPartBody>
        <w:p w:rsidR="00CF159A" w:rsidRDefault="00000000">
          <w:pPr>
            <w:pStyle w:val="1FE8EAED20A24AC1B2D403919F0584B2"/>
          </w:pPr>
          <w:r w:rsidRPr="004D3011">
            <w:rPr>
              <w:lang w:bidi="en-GB"/>
            </w:rPr>
            <w:t>WEBSITE:</w:t>
          </w:r>
        </w:p>
      </w:docPartBody>
    </w:docPart>
    <w:docPart>
      <w:docPartPr>
        <w:name w:val="2B6739B8D0774AA494FA990F85B86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C8785-B84A-495D-B150-48773CCE00BE}"/>
      </w:docPartPr>
      <w:docPartBody>
        <w:p w:rsidR="00CF159A" w:rsidRDefault="00000000">
          <w:pPr>
            <w:pStyle w:val="2B6739B8D0774AA494FA990F85B860EF"/>
          </w:pPr>
          <w:r w:rsidRPr="004D3011">
            <w:rPr>
              <w:lang w:bidi="en-GB"/>
            </w:rPr>
            <w:t>EMAIL ADDRESS: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5311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F7"/>
    <w:rsid w:val="007E71E1"/>
    <w:rsid w:val="00951F52"/>
    <w:rsid w:val="009B3C0C"/>
    <w:rsid w:val="00BC5546"/>
    <w:rsid w:val="00CF159A"/>
    <w:rsid w:val="00D870F7"/>
    <w:rsid w:val="00EE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909F63012409431B865F6C24693A71F7">
    <w:name w:val="909F63012409431B865F6C24693A71F7"/>
  </w:style>
  <w:style w:type="paragraph" w:customStyle="1" w:styleId="0D8FCBD1D99641379FD90C3A3C92280E">
    <w:name w:val="0D8FCBD1D99641379FD90C3A3C92280E"/>
  </w:style>
  <w:style w:type="paragraph" w:customStyle="1" w:styleId="1FE8EAED20A24AC1B2D403919F0584B2">
    <w:name w:val="1FE8EAED20A24AC1B2D403919F0584B2"/>
  </w:style>
  <w:style w:type="paragraph" w:customStyle="1" w:styleId="2B6739B8D0774AA494FA990F85B860EF">
    <w:name w:val="2B6739B8D0774AA494FA990F85B860EF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2022-10-23T13:14:00Z</dcterms:created>
  <dcterms:modified xsi:type="dcterms:W3CDTF">2022-11-13T01:59:00Z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