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E0766" w:rsidRPr="00C31916" w14:paraId="21C144A7" w14:textId="77777777" w:rsidTr="00DF1BF0">
        <w:trPr>
          <w:cantSplit/>
          <w:trHeight w:val="4410"/>
        </w:trPr>
        <w:tc>
          <w:tcPr>
            <w:tcW w:w="3600" w:type="dxa"/>
            <w:vAlign w:val="bottom"/>
          </w:tcPr>
          <w:p w14:paraId="33A8418F" w14:textId="7666CBB7" w:rsidR="001E0766" w:rsidRPr="00C31916" w:rsidRDefault="00C24916" w:rsidP="00DF1BF0">
            <w:pPr>
              <w:tabs>
                <w:tab w:val="left" w:pos="990"/>
              </w:tabs>
              <w:jc w:val="center"/>
              <w:rPr>
                <w:lang w:val="en-GB"/>
              </w:rPr>
            </w:pPr>
            <w:r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0A21C65" wp14:editId="462844B4">
                      <wp:extent cx="1748790" cy="2122805"/>
                      <wp:effectExtent l="19050" t="19050" r="41910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EC2C244" id="Oval 2" o:spid="_x0000_s1026" style="width:137.7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8E7EC34" w14:textId="77777777" w:rsidR="001E0766" w:rsidRPr="00C31916" w:rsidRDefault="001E0766" w:rsidP="00DF1BF0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470" w:type="dxa"/>
            <w:vAlign w:val="bottom"/>
          </w:tcPr>
          <w:p w14:paraId="545D7E40" w14:textId="77777777" w:rsidR="001E0766" w:rsidRPr="00C31916" w:rsidRDefault="001E0766" w:rsidP="00DF1BF0">
            <w:pPr>
              <w:pStyle w:val="Title"/>
              <w:rPr>
                <w:sz w:val="94"/>
                <w:szCs w:val="94"/>
                <w:lang w:val="en-GB"/>
              </w:rPr>
            </w:pPr>
            <w:r>
              <w:rPr>
                <w:sz w:val="94"/>
                <w:szCs w:val="94"/>
                <w:lang w:val="en-GB"/>
              </w:rPr>
              <w:t>Lim wee liang kelven</w:t>
            </w:r>
          </w:p>
        </w:tc>
      </w:tr>
      <w:tr w:rsidR="001E0766" w:rsidRPr="00C31916" w14:paraId="449F1419" w14:textId="77777777" w:rsidTr="00DF1BF0">
        <w:trPr>
          <w:cantSplit/>
          <w:trHeight w:val="4410"/>
        </w:trPr>
        <w:tc>
          <w:tcPr>
            <w:tcW w:w="3600" w:type="dxa"/>
          </w:tcPr>
          <w:p w14:paraId="0E73879F" w14:textId="77777777" w:rsidR="001E0766" w:rsidRDefault="001E0766" w:rsidP="00DF1BF0">
            <w:pPr>
              <w:pStyle w:val="NoSpacing"/>
              <w:rPr>
                <w:lang w:val="en-GB"/>
              </w:rPr>
            </w:pPr>
          </w:p>
          <w:sdt>
            <w:sdtPr>
              <w:rPr>
                <w:lang w:val="en-GB"/>
              </w:rPr>
              <w:id w:val="1581249085"/>
              <w:placeholder>
                <w:docPart w:val="E1C3497D9ADF44E180AFC03C8E175BDF"/>
              </w:placeholder>
              <w:temporary/>
              <w:showingPlcHdr/>
              <w15:appearance w15:val="hidden"/>
            </w:sdtPr>
            <w:sdtContent>
              <w:p w14:paraId="0126A726" w14:textId="77777777" w:rsidR="001E0766" w:rsidRPr="00C31916" w:rsidRDefault="001E0766" w:rsidP="00DF1BF0">
                <w:pPr>
                  <w:pStyle w:val="NoSpacing"/>
                  <w:rPr>
                    <w:lang w:val="en-GB"/>
                  </w:rPr>
                </w:pPr>
                <w:r w:rsidRPr="0049602D">
                  <w:rPr>
                    <w:rStyle w:val="Heading3Char"/>
                  </w:rPr>
                  <w:t>Profile</w:t>
                </w:r>
              </w:p>
            </w:sdtContent>
          </w:sdt>
          <w:p w14:paraId="42E6FBC0" w14:textId="0EE9F625" w:rsidR="001E0766" w:rsidRPr="00C31916" w:rsidRDefault="00656192" w:rsidP="0052418E">
            <w:pPr>
              <w:pStyle w:val="NoSpacing"/>
              <w:rPr>
                <w:rFonts w:eastAsia="Times New Roman"/>
                <w:lang w:val="en-GB"/>
              </w:rPr>
            </w:pPr>
            <w:r>
              <w:rPr>
                <w:lang w:val="en-GB" w:bidi="en-GB"/>
              </w:rPr>
              <w:t>I</w:t>
            </w:r>
            <w:r w:rsidR="0052418E">
              <w:rPr>
                <w:lang w:val="en-GB" w:bidi="en-GB"/>
              </w:rPr>
              <w:t xml:space="preserve"> am time sensitive. I can rank </w:t>
            </w:r>
            <w:r w:rsidR="00C24916">
              <w:rPr>
                <w:lang w:val="en-GB" w:bidi="en-GB"/>
              </w:rPr>
              <w:t>tasks</w:t>
            </w:r>
            <w:r w:rsidR="0052418E">
              <w:rPr>
                <w:lang w:val="en-GB" w:bidi="en-GB"/>
              </w:rPr>
              <w:t xml:space="preserve"> by their priority and</w:t>
            </w:r>
            <w:r w:rsidR="00C24916">
              <w:rPr>
                <w:lang w:val="en-GB" w:bidi="en-GB"/>
              </w:rPr>
              <w:t xml:space="preserve"> can</w:t>
            </w:r>
            <w:r w:rsidR="0052418E">
              <w:rPr>
                <w:lang w:val="en-GB" w:bidi="en-GB"/>
              </w:rPr>
              <w:t xml:space="preserve"> manage multiple of them well.</w:t>
            </w:r>
          </w:p>
          <w:p w14:paraId="3254CF44" w14:textId="77777777" w:rsidR="001E0766" w:rsidRPr="00C31916" w:rsidRDefault="001E0766" w:rsidP="00DF1BF0">
            <w:pPr>
              <w:rPr>
                <w:lang w:val="en-GB"/>
              </w:rPr>
            </w:pPr>
          </w:p>
          <w:p w14:paraId="7AA032D3" w14:textId="77777777" w:rsidR="001E0766" w:rsidRPr="00C31916" w:rsidRDefault="001E0766" w:rsidP="00DF1BF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2111696633"/>
              <w:placeholder>
                <w:docPart w:val="2F61B63F438C453894ACFF15484EB174"/>
              </w:placeholder>
              <w:temporary/>
              <w:showingPlcHdr/>
              <w15:appearance w15:val="hidden"/>
            </w:sdtPr>
            <w:sdtContent>
              <w:p w14:paraId="6ECAC1A9" w14:textId="77777777" w:rsidR="001E0766" w:rsidRPr="00C31916" w:rsidRDefault="001E0766" w:rsidP="00DF1BF0">
                <w:pPr>
                  <w:pStyle w:val="NoSpacing"/>
                  <w:rPr>
                    <w:lang w:val="en-GB"/>
                  </w:rPr>
                </w:pPr>
                <w:r w:rsidRPr="0049602D">
                  <w:rPr>
                    <w:rStyle w:val="Heading3Char"/>
                  </w:rPr>
                  <w:t>Contact</w:t>
                </w:r>
              </w:p>
            </w:sdtContent>
          </w:sdt>
          <w:p w14:paraId="737457B8" w14:textId="77777777" w:rsidR="001E0766" w:rsidRDefault="001E0766" w:rsidP="00DF1BF0">
            <w:pPr>
              <w:rPr>
                <w:lang w:val="en-GB"/>
              </w:rPr>
            </w:pPr>
            <w:r>
              <w:rPr>
                <w:lang w:val="en-GB"/>
              </w:rPr>
              <w:t>ADDRESS:</w:t>
            </w:r>
          </w:p>
          <w:p w14:paraId="51561A44" w14:textId="77777777" w:rsidR="001E0766" w:rsidRDefault="001E0766" w:rsidP="00DF1BF0">
            <w:pPr>
              <w:rPr>
                <w:lang w:val="en-GB"/>
              </w:rPr>
            </w:pPr>
            <w:r>
              <w:rPr>
                <w:lang w:val="en-GB"/>
              </w:rPr>
              <w:t xml:space="preserve">Clementi West Street 2, </w:t>
            </w:r>
            <w:proofErr w:type="spellStart"/>
            <w:r>
              <w:rPr>
                <w:lang w:val="en-GB"/>
              </w:rPr>
              <w:t>Blk</w:t>
            </w:r>
            <w:proofErr w:type="spellEnd"/>
            <w:r>
              <w:rPr>
                <w:lang w:val="en-GB"/>
              </w:rPr>
              <w:t xml:space="preserve"> 717, #06-107, Singapore 120717</w:t>
            </w:r>
          </w:p>
          <w:p w14:paraId="6F3A763F" w14:textId="77777777" w:rsidR="001E0766" w:rsidRDefault="001E0766" w:rsidP="00DF1BF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887233279"/>
              <w:placeholder>
                <w:docPart w:val="5F403E2F44404227832A00EBB88298EF"/>
              </w:placeholder>
              <w:temporary/>
              <w:showingPlcHdr/>
              <w15:appearance w15:val="hidden"/>
            </w:sdtPr>
            <w:sdtContent>
              <w:p w14:paraId="30D73D08" w14:textId="77777777" w:rsidR="001E0766" w:rsidRPr="00C31916" w:rsidRDefault="001E0766" w:rsidP="00DF1BF0">
                <w:pPr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PHONE NUMBER:</w:t>
                </w:r>
              </w:p>
            </w:sdtContent>
          </w:sdt>
          <w:p w14:paraId="4C4D3658" w14:textId="77777777" w:rsidR="001E0766" w:rsidRPr="00C31916" w:rsidRDefault="001E0766" w:rsidP="00DF1BF0">
            <w:pPr>
              <w:rPr>
                <w:lang w:val="en-GB"/>
              </w:rPr>
            </w:pPr>
            <w:r>
              <w:rPr>
                <w:lang w:val="en-GB" w:bidi="en-GB"/>
              </w:rPr>
              <w:t>+65 9021 2425</w:t>
            </w:r>
          </w:p>
          <w:p w14:paraId="492AB106" w14:textId="77777777" w:rsidR="001E0766" w:rsidRPr="00C31916" w:rsidRDefault="001E0766" w:rsidP="00DF1BF0">
            <w:pPr>
              <w:rPr>
                <w:lang w:val="en-GB"/>
              </w:rPr>
            </w:pPr>
          </w:p>
          <w:p w14:paraId="05D611F8" w14:textId="77777777" w:rsidR="001E0766" w:rsidRPr="00C31916" w:rsidRDefault="001E0766" w:rsidP="00DF1BF0">
            <w:pPr>
              <w:rPr>
                <w:lang w:val="en-GB"/>
              </w:rPr>
            </w:pPr>
            <w:r w:rsidRPr="00C31916">
              <w:rPr>
                <w:lang w:val="en-GB" w:bidi="en-GB"/>
              </w:rPr>
              <w:t>LINKEDIN:</w:t>
            </w:r>
          </w:p>
          <w:p w14:paraId="007C01F5" w14:textId="77777777" w:rsidR="001E0766" w:rsidRDefault="00000000" w:rsidP="00DF1BF0">
            <w:pPr>
              <w:rPr>
                <w:lang w:val="en-GB" w:bidi="en-GB"/>
              </w:rPr>
            </w:pPr>
            <w:hyperlink r:id="rId13" w:history="1">
              <w:r w:rsidR="001E0766" w:rsidRPr="003B1CB8">
                <w:rPr>
                  <w:rStyle w:val="Hyperlink"/>
                  <w:lang w:val="en-GB" w:bidi="en-GB"/>
                </w:rPr>
                <w:t>www.linkedin.com/in/kelven-lim-637b101b6</w:t>
              </w:r>
            </w:hyperlink>
            <w:r w:rsidR="001E0766">
              <w:rPr>
                <w:lang w:val="en-GB" w:bidi="en-GB"/>
              </w:rPr>
              <w:t xml:space="preserve"> </w:t>
            </w:r>
          </w:p>
          <w:p w14:paraId="3063C396" w14:textId="77777777" w:rsidR="001E0766" w:rsidRDefault="001E0766" w:rsidP="00DF1BF0">
            <w:pPr>
              <w:rPr>
                <w:lang w:val="en-GB" w:bidi="en-GB"/>
              </w:rPr>
            </w:pPr>
          </w:p>
          <w:p w14:paraId="7E531214" w14:textId="77777777" w:rsidR="001E0766" w:rsidRPr="00C31916" w:rsidRDefault="001E0766" w:rsidP="00DF1BF0">
            <w:pPr>
              <w:rPr>
                <w:lang w:val="en-GB"/>
              </w:rPr>
            </w:pPr>
            <w:r>
              <w:rPr>
                <w:lang w:val="en-GB" w:bidi="en-GB"/>
              </w:rPr>
              <w:t>WEBSITE</w:t>
            </w:r>
            <w:r w:rsidRPr="00C31916">
              <w:rPr>
                <w:lang w:val="en-GB" w:bidi="en-GB"/>
              </w:rPr>
              <w:t>:</w:t>
            </w:r>
          </w:p>
          <w:p w14:paraId="40922AB8" w14:textId="52B5AD6A" w:rsidR="001E0766" w:rsidRDefault="00000000" w:rsidP="00DF1BF0">
            <w:hyperlink r:id="rId14" w:history="1">
              <w:r w:rsidR="0052418E" w:rsidRPr="00014E61">
                <w:rPr>
                  <w:rStyle w:val="Hyperlink"/>
                </w:rPr>
                <w:t>https://kelvenlim2402.wixsite.com/portfolio</w:t>
              </w:r>
            </w:hyperlink>
            <w:r w:rsidR="0052418E">
              <w:t xml:space="preserve"> </w:t>
            </w:r>
          </w:p>
          <w:p w14:paraId="1ECA9ABE" w14:textId="77777777" w:rsidR="0052418E" w:rsidRPr="00C31916" w:rsidRDefault="0052418E" w:rsidP="00DF1BF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52855344"/>
              <w:placeholder>
                <w:docPart w:val="D194E501A57E4261B7CEC2594179CD7D"/>
              </w:placeholder>
              <w:temporary/>
              <w:showingPlcHdr/>
              <w15:appearance w15:val="hidden"/>
            </w:sdtPr>
            <w:sdtContent>
              <w:p w14:paraId="427DB5F3" w14:textId="77777777" w:rsidR="001E0766" w:rsidRPr="00C31916" w:rsidRDefault="001E0766" w:rsidP="00DF1BF0">
                <w:pPr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EMAIL:</w:t>
                </w:r>
              </w:p>
            </w:sdtContent>
          </w:sdt>
          <w:p w14:paraId="0199E5CE" w14:textId="5EEA5204" w:rsidR="0052418E" w:rsidRPr="00895154" w:rsidRDefault="001E0766" w:rsidP="00895154">
            <w:pPr>
              <w:rPr>
                <w:rStyle w:val="Hyperlink"/>
                <w:lang w:val="en-GB"/>
              </w:rPr>
            </w:pPr>
            <w:r>
              <w:rPr>
                <w:lang w:val="en-GB" w:bidi="en-GB"/>
              </w:rPr>
              <w:t>Kelvenlim2402@gmail.com</w:t>
            </w:r>
          </w:p>
        </w:tc>
        <w:tc>
          <w:tcPr>
            <w:tcW w:w="720" w:type="dxa"/>
          </w:tcPr>
          <w:p w14:paraId="0811AE56" w14:textId="77777777" w:rsidR="001E0766" w:rsidRPr="00C31916" w:rsidRDefault="001E0766" w:rsidP="00DF1BF0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470" w:type="dxa"/>
          </w:tcPr>
          <w:sdt>
            <w:sdtPr>
              <w:rPr>
                <w:color w:val="B85A22" w:themeColor="accent2" w:themeShade="BF"/>
                <w:u w:val="single"/>
                <w:lang w:val="en-GB"/>
              </w:rPr>
              <w:id w:val="-1909375909"/>
              <w:placeholder>
                <w:docPart w:val="79CF1E42993149EDAC1943AB3E595521"/>
              </w:placeholder>
              <w:temporary/>
              <w:showingPlcHdr/>
              <w15:appearance w15:val="hidden"/>
            </w:sdtPr>
            <w:sdtContent>
              <w:p w14:paraId="2959C9F3" w14:textId="77777777" w:rsidR="001E0766" w:rsidRPr="00C31916" w:rsidRDefault="001E0766" w:rsidP="00DF1BF0">
                <w:pPr>
                  <w:pStyle w:val="Heading2"/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EDUCATION</w:t>
                </w:r>
              </w:p>
            </w:sdtContent>
          </w:sdt>
          <w:p w14:paraId="74A530CD" w14:textId="77777777" w:rsidR="001E0766" w:rsidRPr="00C31916" w:rsidRDefault="001E0766" w:rsidP="00DF1BF0">
            <w:pPr>
              <w:pStyle w:val="Heading4"/>
              <w:rPr>
                <w:lang w:val="en-GB"/>
              </w:rPr>
            </w:pPr>
            <w:r>
              <w:rPr>
                <w:lang w:val="en-GB" w:bidi="en-GB"/>
              </w:rPr>
              <w:t>Ngee Ann Polytechnic</w:t>
            </w:r>
          </w:p>
          <w:p w14:paraId="004E0F8A" w14:textId="77777777" w:rsidR="001E0766" w:rsidRDefault="001E0766" w:rsidP="00DF1BF0">
            <w:pPr>
              <w:pStyle w:val="Date"/>
              <w:rPr>
                <w:lang w:val="en-GB" w:bidi="en-GB"/>
              </w:rPr>
            </w:pPr>
            <w:r>
              <w:rPr>
                <w:lang w:val="en-GB" w:bidi="en-GB"/>
              </w:rPr>
              <w:t>April 2021 – Present</w:t>
            </w:r>
          </w:p>
          <w:p w14:paraId="4DB6E1F2" w14:textId="77777777" w:rsidR="001E0766" w:rsidRPr="007D41ED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Diploma in Data Science</w:t>
            </w:r>
          </w:p>
          <w:p w14:paraId="7C06DF52" w14:textId="77777777" w:rsidR="001E0766" w:rsidRDefault="001E0766" w:rsidP="001E0766">
            <w:pPr>
              <w:pStyle w:val="ListParagraph"/>
              <w:numPr>
                <w:ilvl w:val="0"/>
                <w:numId w:val="2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Cumulative GPA: 3.48</w:t>
            </w:r>
          </w:p>
          <w:p w14:paraId="2EB25649" w14:textId="77777777" w:rsidR="001E0766" w:rsidRDefault="001E0766" w:rsidP="001E0766">
            <w:pPr>
              <w:pStyle w:val="ListParagraph"/>
              <w:numPr>
                <w:ilvl w:val="0"/>
                <w:numId w:val="2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Expected year to graduate: 2024</w:t>
            </w:r>
          </w:p>
          <w:p w14:paraId="0AA4EDFD" w14:textId="77777777" w:rsidR="001E0766" w:rsidRDefault="001E0766" w:rsidP="00DF1BF0">
            <w:pPr>
              <w:rPr>
                <w:lang w:val="en-GB" w:bidi="en-GB"/>
              </w:rPr>
            </w:pPr>
          </w:p>
          <w:p w14:paraId="744AB09D" w14:textId="77777777" w:rsidR="001E0766" w:rsidRPr="00C31916" w:rsidRDefault="001E0766" w:rsidP="00DF1BF0">
            <w:pPr>
              <w:pStyle w:val="Heading4"/>
              <w:rPr>
                <w:lang w:val="en-GB"/>
              </w:rPr>
            </w:pPr>
            <w:r>
              <w:rPr>
                <w:lang w:val="en-GB" w:bidi="en-GB"/>
              </w:rPr>
              <w:t>Tanglin Secondary School</w:t>
            </w:r>
          </w:p>
          <w:p w14:paraId="70666F98" w14:textId="77777777" w:rsidR="001E0766" w:rsidRDefault="001E0766" w:rsidP="00DF1BF0">
            <w:pPr>
              <w:pStyle w:val="Date"/>
              <w:rPr>
                <w:lang w:val="en-GB" w:bidi="en-GB"/>
              </w:rPr>
            </w:pPr>
            <w:r>
              <w:rPr>
                <w:lang w:val="en-GB" w:bidi="en-GB"/>
              </w:rPr>
              <w:t>January 2017 – December 2020</w:t>
            </w:r>
          </w:p>
          <w:p w14:paraId="24D3FE1A" w14:textId="77777777" w:rsidR="001E0766" w:rsidRPr="007D41ED" w:rsidRDefault="001E0766" w:rsidP="001E0766">
            <w:pPr>
              <w:pStyle w:val="ListParagraph"/>
              <w:numPr>
                <w:ilvl w:val="0"/>
                <w:numId w:val="2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Cambridge ‘O’ Level Certificate: 12 (L1R4)</w:t>
            </w:r>
          </w:p>
          <w:p w14:paraId="73C7E3DD" w14:textId="77777777" w:rsidR="001E0766" w:rsidRPr="007D41ED" w:rsidRDefault="001E0766" w:rsidP="00DF1BF0">
            <w:pPr>
              <w:rPr>
                <w:lang w:val="en-GB" w:bidi="en-GB"/>
              </w:rPr>
            </w:pPr>
          </w:p>
          <w:sdt>
            <w:sdtPr>
              <w:rPr>
                <w:lang w:val="en-GB"/>
              </w:rPr>
              <w:id w:val="-1203629042"/>
              <w:placeholder>
                <w:docPart w:val="2E44FBD5ED504E68A06D990B33B410BC"/>
              </w:placeholder>
              <w:temporary/>
              <w:showingPlcHdr/>
              <w15:appearance w15:val="hidden"/>
            </w:sdtPr>
            <w:sdtContent>
              <w:p w14:paraId="567D8CDF" w14:textId="77777777" w:rsidR="001E0766" w:rsidRPr="00C31916" w:rsidRDefault="001E0766" w:rsidP="00DF1BF0">
                <w:pPr>
                  <w:pStyle w:val="Heading2"/>
                  <w:rPr>
                    <w:lang w:val="en-GB"/>
                  </w:rPr>
                </w:pPr>
                <w:r w:rsidRPr="00C31916">
                  <w:rPr>
                    <w:lang w:val="en-GB" w:bidi="en-GB"/>
                  </w:rPr>
                  <w:t>WORK EXPERIENCE</w:t>
                </w:r>
              </w:p>
            </w:sdtContent>
          </w:sdt>
          <w:p w14:paraId="29921CF5" w14:textId="77777777" w:rsidR="001E0766" w:rsidRPr="00EC315E" w:rsidRDefault="001E0766" w:rsidP="00DF1BF0">
            <w:pPr>
              <w:pStyle w:val="Heading4"/>
              <w:rPr>
                <w:bCs/>
                <w:lang w:val="en-GB"/>
              </w:rPr>
            </w:pPr>
            <w:r>
              <w:rPr>
                <w:lang w:val="en-GB" w:bidi="en-GB"/>
              </w:rPr>
              <w:t>LF Logistics | Warehouse Assistant | Part-time</w:t>
            </w:r>
          </w:p>
          <w:p w14:paraId="656DA397" w14:textId="77777777" w:rsidR="001E0766" w:rsidRPr="00C31916" w:rsidRDefault="001E0766" w:rsidP="00DF1BF0">
            <w:pPr>
              <w:pStyle w:val="Date"/>
              <w:rPr>
                <w:lang w:val="en-GB"/>
              </w:rPr>
            </w:pPr>
            <w:r>
              <w:rPr>
                <w:lang w:val="en-GB" w:bidi="en-GB"/>
              </w:rPr>
              <w:t>November 2020 – April 2021</w:t>
            </w:r>
          </w:p>
          <w:p w14:paraId="3A29C7B9" w14:textId="77777777" w:rsidR="001E0766" w:rsidRDefault="001E0766" w:rsidP="001E076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Helped in picking and packing orders, and receiving shipment</w:t>
            </w:r>
          </w:p>
          <w:p w14:paraId="6FDFE550" w14:textId="77777777" w:rsidR="001E0766" w:rsidRPr="007D41ED" w:rsidRDefault="001E0766" w:rsidP="001E0766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Ad-hoc activities</w:t>
            </w:r>
          </w:p>
          <w:p w14:paraId="7B6D177C" w14:textId="77777777" w:rsidR="001E0766" w:rsidRPr="00C31916" w:rsidRDefault="001E0766" w:rsidP="00DF1BF0">
            <w:pPr>
              <w:rPr>
                <w:lang w:val="en-GB"/>
              </w:rPr>
            </w:pPr>
          </w:p>
          <w:p w14:paraId="232ADFC4" w14:textId="77777777" w:rsidR="001E0766" w:rsidRPr="00EC315E" w:rsidRDefault="001E0766" w:rsidP="00DF1BF0">
            <w:pPr>
              <w:pStyle w:val="Heading4"/>
              <w:rPr>
                <w:bCs/>
                <w:lang w:val="en-GB"/>
              </w:rPr>
            </w:pPr>
            <w:r>
              <w:rPr>
                <w:lang w:val="en-GB" w:bidi="en-GB"/>
              </w:rPr>
              <w:t>F&amp;N</w:t>
            </w:r>
            <w:r>
              <w:rPr>
                <w:bCs/>
                <w:lang w:val="en-GB"/>
              </w:rPr>
              <w:t xml:space="preserve"> | </w:t>
            </w:r>
            <w:r>
              <w:rPr>
                <w:lang w:val="en-GB" w:bidi="en-GB"/>
              </w:rPr>
              <w:t>Temp Production Operator | Part-time</w:t>
            </w:r>
          </w:p>
          <w:p w14:paraId="3ED73573" w14:textId="77777777" w:rsidR="001E0766" w:rsidRPr="00C31916" w:rsidRDefault="001E0766" w:rsidP="00DF1BF0">
            <w:pPr>
              <w:pStyle w:val="Date"/>
              <w:rPr>
                <w:lang w:val="en-GB"/>
              </w:rPr>
            </w:pPr>
            <w:r>
              <w:rPr>
                <w:lang w:val="en-GB" w:bidi="en-GB"/>
              </w:rPr>
              <w:t>August 2021 – October 2021</w:t>
            </w:r>
          </w:p>
          <w:p w14:paraId="612A4F0C" w14:textId="780947F4" w:rsidR="001E0766" w:rsidRDefault="001E0766" w:rsidP="001E0766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Helped in receiving </w:t>
            </w:r>
            <w:r w:rsidR="00C24916">
              <w:rPr>
                <w:lang w:val="en-GB"/>
              </w:rPr>
              <w:t xml:space="preserve">a </w:t>
            </w:r>
            <w:r>
              <w:rPr>
                <w:lang w:val="en-GB"/>
              </w:rPr>
              <w:t>shipment</w:t>
            </w:r>
          </w:p>
          <w:p w14:paraId="2F276A22" w14:textId="77777777" w:rsidR="001E0766" w:rsidRPr="006A6C3F" w:rsidRDefault="001E0766" w:rsidP="001E0766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Ad-hoc activities</w:t>
            </w:r>
          </w:p>
          <w:p w14:paraId="161F6DF9" w14:textId="77777777" w:rsidR="001E0766" w:rsidRDefault="001E0766" w:rsidP="00DF1BF0">
            <w:pPr>
              <w:rPr>
                <w:lang w:val="en-GB"/>
              </w:rPr>
            </w:pPr>
          </w:p>
          <w:p w14:paraId="4ECAB835" w14:textId="77777777" w:rsidR="001E0766" w:rsidRPr="00C31916" w:rsidRDefault="001E0766" w:rsidP="00DF1BF0">
            <w:pPr>
              <w:pStyle w:val="Heading2"/>
              <w:rPr>
                <w:lang w:val="en-GB"/>
              </w:rPr>
            </w:pPr>
            <w:r>
              <w:rPr>
                <w:lang w:val="en-GB" w:bidi="en-GB"/>
              </w:rPr>
              <w:t>Leadership</w:t>
            </w:r>
          </w:p>
          <w:p w14:paraId="52099F6C" w14:textId="77777777" w:rsidR="001E0766" w:rsidRDefault="001E0766" w:rsidP="00DF1BF0">
            <w:pPr>
              <w:pStyle w:val="Heading4"/>
              <w:rPr>
                <w:lang w:val="en-GB" w:bidi="en-GB"/>
              </w:rPr>
            </w:pPr>
            <w:r>
              <w:rPr>
                <w:lang w:val="en-GB" w:bidi="en-GB"/>
              </w:rPr>
              <w:t>Ngee Ann Polytechnic</w:t>
            </w:r>
          </w:p>
          <w:p w14:paraId="5635C7BA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April 2021 – October 2021 | Module Representative</w:t>
            </w:r>
          </w:p>
          <w:p w14:paraId="683C0E13" w14:textId="77777777" w:rsidR="001E0766" w:rsidRDefault="001E0766" w:rsidP="00DF1BF0">
            <w:pPr>
              <w:rPr>
                <w:lang w:val="en-GB" w:bidi="en-GB"/>
              </w:rPr>
            </w:pPr>
          </w:p>
          <w:p w14:paraId="62F4D122" w14:textId="77777777" w:rsidR="001E0766" w:rsidRPr="00C31916" w:rsidRDefault="001E0766" w:rsidP="00DF1BF0">
            <w:pPr>
              <w:pStyle w:val="Heading4"/>
              <w:rPr>
                <w:lang w:val="en-GB"/>
              </w:rPr>
            </w:pPr>
            <w:r>
              <w:rPr>
                <w:lang w:val="en-GB" w:bidi="en-GB"/>
              </w:rPr>
              <w:t>Tanglin Secondary School</w:t>
            </w:r>
          </w:p>
          <w:p w14:paraId="6507E435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2019 – 2020 | Basketball Captain</w:t>
            </w:r>
          </w:p>
          <w:p w14:paraId="7ACAC3CE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2020 | Class Secretary</w:t>
            </w:r>
          </w:p>
          <w:p w14:paraId="4FC6AE05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2019 | Class Chairperson</w:t>
            </w:r>
          </w:p>
          <w:p w14:paraId="140EDD25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2018 | IT Representative</w:t>
            </w:r>
          </w:p>
          <w:p w14:paraId="19469A6D" w14:textId="77777777" w:rsidR="001E0766" w:rsidRDefault="001E0766" w:rsidP="00DF1BF0">
            <w:pPr>
              <w:rPr>
                <w:lang w:val="en-GB"/>
              </w:rPr>
            </w:pPr>
          </w:p>
        </w:tc>
      </w:tr>
      <w:tr w:rsidR="001E0766" w:rsidRPr="00C31916" w14:paraId="02023EEB" w14:textId="77777777" w:rsidTr="00DF1BF0">
        <w:trPr>
          <w:cantSplit/>
        </w:trPr>
        <w:tc>
          <w:tcPr>
            <w:tcW w:w="3600" w:type="dxa"/>
          </w:tcPr>
          <w:p w14:paraId="5E5942FC" w14:textId="77777777" w:rsidR="00895154" w:rsidRPr="00C31916" w:rsidRDefault="00895154" w:rsidP="00895154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lastRenderedPageBreak/>
              <w:t>Skills</w:t>
            </w:r>
          </w:p>
          <w:p w14:paraId="216BAE17" w14:textId="7E404A7A" w:rsidR="00895154" w:rsidRPr="0052418E" w:rsidRDefault="00895154" w:rsidP="00895154">
            <w:pPr>
              <w:rPr>
                <w:b/>
                <w:bCs/>
              </w:rPr>
            </w:pPr>
            <w:r w:rsidRPr="0052418E">
              <w:rPr>
                <w:b/>
                <w:bCs/>
              </w:rPr>
              <w:t>Technical Skills</w:t>
            </w:r>
          </w:p>
          <w:p w14:paraId="3B027B74" w14:textId="004EB9DB" w:rsidR="00895154" w:rsidRDefault="00895154" w:rsidP="00895154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 w:rsidRPr="0052418E">
              <w:rPr>
                <w:rStyle w:val="Hyperlink"/>
                <w:color w:val="auto"/>
                <w:u w:val="none"/>
                <w:lang w:val="en-GB"/>
              </w:rPr>
              <w:t>Progr</w:t>
            </w:r>
            <w:r>
              <w:rPr>
                <w:rStyle w:val="Hyperlink"/>
                <w:color w:val="auto"/>
                <w:u w:val="none"/>
                <w:lang w:val="en-GB"/>
              </w:rPr>
              <w:t xml:space="preserve">amming </w:t>
            </w:r>
          </w:p>
          <w:p w14:paraId="650D706F" w14:textId="107A5EC3" w:rsidR="002A4FD1" w:rsidRDefault="008B6CF0" w:rsidP="00895154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007E413" wp14:editId="1E6201BE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15584</wp:posOffset>
                      </wp:positionV>
                      <wp:extent cx="100074" cy="104484"/>
                      <wp:effectExtent l="0" t="0" r="14605" b="10160"/>
                      <wp:wrapNone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514B2F" id="Oval 95" o:spid="_x0000_s1026" style="position:absolute;margin-left:153.5pt;margin-top:1.25pt;width:7.9pt;height: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6D126AC" wp14:editId="57255F4B">
                      <wp:simplePos x="0" y="0"/>
                      <wp:positionH relativeFrom="column">
                        <wp:posOffset>2000119</wp:posOffset>
                      </wp:positionH>
                      <wp:positionV relativeFrom="paragraph">
                        <wp:posOffset>15875</wp:posOffset>
                      </wp:positionV>
                      <wp:extent cx="0" cy="93980"/>
                      <wp:effectExtent l="0" t="0" r="38100" b="2032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6093" id="Straight Connector 7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.25pt" to="157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RtulM3QAAAAgBAAAPAAAAZHJzL2Rvd25yZXYu&#10;eG1sTI/NTsMwEITvSLyDtUjcqPNDSwlxqoLaC7e2VOXoxEsSNV6H2G3D27OIAxxHM5r5Jl+MthNn&#10;HHzrSEE8iUAgVc60VCt4263v5iB80GR05wgVfKGHRXF9levMuAtt8LwNteAS8plW0ITQZ1L6qkGr&#10;/cT1SOx9uMHqwHKopRn0hcttJ5MomkmrW+KFRvf40mB13J6sgnL1uUrS9/Gw2af3URI/71+rx7VS&#10;tzfj8glEwDH8heEHn9GhYKbSnch40SlI4yl/CQqSKQj2f3XJwYcUZJHL/weKb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ARtulM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6E35482" wp14:editId="52E66DB8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71120</wp:posOffset>
                      </wp:positionV>
                      <wp:extent cx="561340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B14EE8" id="Straight Connector 7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5.6pt" to="168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LqxYendAAAACQEAAA8AAABkcnMvZG93bnJl&#10;di54bWxMj0FPwzAMhe9I/IfISNxY2nSCUZpOgLYLtw2m7Zg2pq1onNJkW/n3GHGAm+339Py9Yjm5&#10;XpxwDJ0nDeksAYFUe9tRo+HtdX2zABGiIWt6T6jhCwMsy8uLwuTWn2mDp21sBIdQyI2GNsYhlzLU&#10;LToTZn5AYu3dj85EXsdG2tGcOdz1UiXJrXSmI/7QmgGfW6w/tkenoVp9rlR2mPabXTZPVPq0e6nv&#10;11pfX02PDyAiTvHPDD/4jA4lM1X+SDaIXoOaLxg9spAqEGzIsjseqt+DLAv5v0H5DQ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LqxYen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B7D7D00" wp14:editId="5AC8580A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23495</wp:posOffset>
                      </wp:positionV>
                      <wp:extent cx="0" cy="93980"/>
                      <wp:effectExtent l="0" t="0" r="38100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71A8AE" id="Straight Connector 7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pt,1.85pt" to="168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4G6PR3QAAAAgBAAAPAAAAZHJzL2Rvd25yZXYu&#10;eG1sTI9BT8JAEIXvJv6HzZh4ky2tAtZuiRi4eAMheNx2x7axO1u6C9R/7xAPeJuX9/Lme9l8sK04&#10;Ye8bRwrGowgEUulMQ5WC7cfqYQbCB01Gt45QwQ96mOe3N5lOjTvTGk+bUAkuIZ9qBXUIXSqlL2u0&#10;2o9ch8Tel+utDiz7Sppen7nctjKOoom0uiH+UOsO32osvzdHq6BYHpZx8jns17vkMYrHi917+bxS&#10;6v5ueH0BEXAI1zBc8BkdcmYq3JGMF62CJJnylsDHFAT7f7rg4OwJZJ7J/wPyX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A4G6PR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55663F" wp14:editId="0FD4337F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23495</wp:posOffset>
                      </wp:positionV>
                      <wp:extent cx="0" cy="93980"/>
                      <wp:effectExtent l="0" t="0" r="38100" b="2032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45E63" id="Straight Connector 7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1.85pt" to="146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AGLes3AAAAAgBAAAPAAAAZHJzL2Rvd25yZXYu&#10;eG1sTI/BTsMwEETvSPyDtUjcqFMHaBviVIDaC7cWqnJ04iWJiNchdtvw92zFAY6jeZp9my9H14kj&#10;DqH1pGE6SUAgVd62VGt4e13fzEGEaMiazhNq+MYAy+LyIjeZ9Sfa4HEba8EjFDKjoYmxz6QMVYPO&#10;hInvkbj78IMzkeNQSzuYE4+7TqokuZfOtMQXGtPjc4PV5/bgNJSrr5VK38f9ZpfeJmr6tHupFmut&#10;r6/GxwcQEcf4B8NZn9WhYKfSH8gG0WlQC6UY1ZDOQHD/m0sG53cgi1z+f6D4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MAYt6z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A49EE8D" wp14:editId="0DABB890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24130</wp:posOffset>
                      </wp:positionV>
                      <wp:extent cx="0" cy="93980"/>
                      <wp:effectExtent l="0" t="0" r="38100" b="2032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80A3C8" id="Straight Connector 7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1.9pt" to="124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Dt+rx3QAAAAgBAAAPAAAAZHJzL2Rvd25yZXYu&#10;eG1sTI9BT8JAEIXvJvyHzZhwky0tIaV2S5DAxRsokeO2O7aN3dnaXaD+e8d40NPk5b28+V6+Hm0n&#10;rjj41pGC+SwCgVQ501Kt4PVl/5CC8EGT0Z0jVPCFHtbF5C7XmXE3OuD1GGrBJeQzraAJoc+k9FWD&#10;VvuZ65HYe3eD1YHlUEsz6BuX207GUbSUVrfEHxrd47bB6uN4sQrK3ecuTs7j2+GULKJ4/nR6rlZ7&#10;pab34+YRRMAx/IXhB5/RoWCm0l3IeNEpiBcpowcFCR/2f3XJwXQJssjl/wHFN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DDt+rx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9D1AC0" wp14:editId="6FE6756B">
                      <wp:simplePos x="0" y="0"/>
                      <wp:positionH relativeFrom="column">
                        <wp:posOffset>1720083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4455C" id="Straight Connector 7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.8pt" to="135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aIv0I3AAAAAgBAAAPAAAAZHJzL2Rvd25yZXYu&#10;eG1sTI/BTsMwEETvSPyDtUjcqN2kKm2IUwFqL9xaqNqjEy9JRLwOsduGv2cRBziO5mn2bb4aXSfO&#10;OITWk4bpRIFAqrxtqdbw9rq5W4AI0ZA1nSfU8IUBVsX1VW4y6y+0xfMu1oJHKGRGQxNjn0kZqgad&#10;CRPfI3H37gdnIsehlnYwFx53nUyUmktnWuILjenxucHqY3dyGsr15zpJj+Nhu09nKpk+7V+q5Ubr&#10;25vx8QFExDH+wfCjz+pQsFPpT2SD6DQk92rJqIZ0DoL731wyuJiBLHL5/4Hi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Boi/Qj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Python</w:t>
            </w:r>
            <w:r w:rsidR="00E529B8">
              <w:rPr>
                <w:rStyle w:val="Hyperlink"/>
                <w:color w:val="auto"/>
                <w:u w:val="none"/>
                <w:lang w:val="en-GB"/>
              </w:rPr>
              <w:t xml:space="preserve"> </w:t>
            </w:r>
          </w:p>
          <w:p w14:paraId="5D7875F8" w14:textId="0F4AC51B" w:rsidR="00895154" w:rsidRDefault="008B6CF0" w:rsidP="00895154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BC56E1E" wp14:editId="60982111">
                      <wp:simplePos x="0" y="0"/>
                      <wp:positionH relativeFrom="column">
                        <wp:posOffset>2089776</wp:posOffset>
                      </wp:positionH>
                      <wp:positionV relativeFrom="paragraph">
                        <wp:posOffset>15984</wp:posOffset>
                      </wp:positionV>
                      <wp:extent cx="100074" cy="104484"/>
                      <wp:effectExtent l="0" t="0" r="14605" b="10160"/>
                      <wp:wrapNone/>
                      <wp:docPr id="187" name="Oval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24AA2" id="Oval 187" o:spid="_x0000_s1026" style="position:absolute;margin-left:164.55pt;margin-top:1.25pt;width:7.9pt;height: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2782E8B" wp14:editId="42BAB48D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74295</wp:posOffset>
                      </wp:positionV>
                      <wp:extent cx="561340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297E34" id="Straight Connector 89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4pt,5.85pt" to="16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473048E" wp14:editId="2D697BAF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26035</wp:posOffset>
                      </wp:positionV>
                      <wp:extent cx="0" cy="93980"/>
                      <wp:effectExtent l="0" t="0" r="38100" b="2032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7AB91" id="Straight Connector 94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4pt,2.05pt" to="135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pFct+3AAAAAgBAAAPAAAAZHJzL2Rvd25yZXYu&#10;eG1sTI/BTsMwEETvSPyDtUjcqJ20gjaNUwFqL9xaqOjRiZckIl6H2G3D37OoBziOZjTzJl+NrhMn&#10;HELrSUMyUSCQKm9bqjW8vW7u5iBCNGRN5wk1fGOAVXF9lZvM+jNt8bSLteASCpnR0MTYZ1KGqkFn&#10;wsT3SOx9+MGZyHKopR3MmctdJ1Ol7qUzLfFCY3p8brD63B2dhnL9tU6nh/F9u5/OVJo87V+qxUbr&#10;25vxcQki4hj/wvCLz+hQMFPpj2SD6DSkD4rRo4ZZAoL9iy45OF+ALHL5/0Dx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CkVy37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0039BAF" wp14:editId="60C2D4C5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26035</wp:posOffset>
                      </wp:positionV>
                      <wp:extent cx="0" cy="93980"/>
                      <wp:effectExtent l="0" t="0" r="38100" b="2032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33C57" id="Straight Connector 9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2.05pt" to="157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HuH1U3AAAAAgBAAAPAAAAZHJzL2Rvd25yZXYu&#10;eG1sTI/LTsMwEEX3SPyDNUjsqPMSatI4FaB2w66Fii6deEgi4nGI3Tb8PYNYwPLqHt05U65nO4gz&#10;Tr53pCBeRCCQGmd6ahW8vmzvliB80GT04AgVfKGHdXV9VerCuAvt8LwPreAR8oVW0IUwFlL6pkOr&#10;/cKNSNy9u8nqwHFqpZn0hcftIJMoupdW98QXOj3iU4fNx/5kFdSbz02SHue33SHNoiR+PDw3+Vap&#10;25v5YQUi4Bz+YPjRZ3Wo2Kl2JzJeDArSOMsZVZDFILj/zTWDyxxkVcr/D1Tf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Ee4fVT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4EAE187" wp14:editId="7FE71FFB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26670</wp:posOffset>
                      </wp:positionV>
                      <wp:extent cx="0" cy="93980"/>
                      <wp:effectExtent l="0" t="0" r="38100" b="2032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DC020" id="Straight Connector 9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2.1pt" to="168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ZSFwT3AAAAAgBAAAPAAAAZHJzL2Rvd25yZXYu&#10;eG1sTI/BTsMwEETvSP0Haytxo3aTCmiIUxXUXri1UMHRiZckIl6nsduGv2cRBziOZjTzJl+NrhNn&#10;HELrScN8pkAgVd62VGt4fdne3IMI0ZA1nSfU8IUBVsXkKjeZ9Rfa4Xkfa8ElFDKjoYmxz6QMVYPO&#10;hJnvkdj78IMzkeVQSzuYC5e7TiZK3UpnWuKFxvT41GD1uT85DeXmuEnS9/Ftd0gXKpk/Hp6r5Vbr&#10;6+m4fgARcYx/YfjBZ3QomKn0J7JBdBrS9I6/RA2LBAT7v7rk4FKBLHL5/0DxD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BlIXBP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0E38C23" wp14:editId="476EC778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26670</wp:posOffset>
                      </wp:positionV>
                      <wp:extent cx="0" cy="93980"/>
                      <wp:effectExtent l="0" t="0" r="38100" b="2032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F7475" id="Straight Connector 9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2.1pt" to="146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hS0hu3AAAAAgBAAAPAAAAZHJzL2Rvd25yZXYu&#10;eG1sTI/BTsMwEETvSPyDtUjcqF23QiTEqQC1F25tqeDoxEsSEa9D7Lbh71nEAU6r0TzNzhSryffi&#10;hGPsAhmYzxQIpDq4jhoDL/vNzR2ImCw52wdCA18YYVVeXhQ2d+FMWzztUiM4hGJuDbQpDbmUsW7R&#10;2zgLAxJ772H0NrEcG+lGe+Zw30ut1K30tiP+0NoBn1qsP3ZHb6Baf6714m163R4WS6Xnj4fnOtsY&#10;c301PdyDSDilPxh+6nN1KLlTFY7kougN6ExrRg0s+bD/qysGMwWyLOT/AeU3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OFLSG7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EA7D504" wp14:editId="373D583C">
                      <wp:simplePos x="0" y="0"/>
                      <wp:positionH relativeFrom="column">
                        <wp:posOffset>1580221</wp:posOffset>
                      </wp:positionH>
                      <wp:positionV relativeFrom="paragraph">
                        <wp:posOffset>27305</wp:posOffset>
                      </wp:positionV>
                      <wp:extent cx="0" cy="93980"/>
                      <wp:effectExtent l="0" t="0" r="38100" b="2032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64E76" id="Straight Connector 90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45pt,2.15pt" to="124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7SV7X3AAAAAgBAAAPAAAAZHJzL2Rvd25yZXYu&#10;eG1sTI/LTsMwEEX3SPyDNUjsqPMSatI4FaB2w66Fii6deEgi4nGI3Tb8PYNYwPLqHt05U65nO4gz&#10;Tr53pCBeRCCQGmd6ahW8vmzvliB80GT04AgVfKGHdXV9VerCuAvt8LwPreAR8oVW0IUwFlL6pkOr&#10;/cKNSNy9u8nqwHFqpZn0hcftIJMoupdW98QXOj3iU4fNx/5kFdSbz02SHue33SHNoiR+PDw3+Vap&#10;25v5YQUi4Bz+YPjRZ3Wo2Kl2JzJeDAqSbJkzqiBLQXD/m2sG8xhkVcr/D1Tf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HtJXtf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SQL</w:t>
            </w:r>
          </w:p>
          <w:p w14:paraId="7152A453" w14:textId="42785574" w:rsidR="00895154" w:rsidRDefault="008B6CF0" w:rsidP="00895154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91F9770" wp14:editId="7DC60D40">
                      <wp:simplePos x="0" y="0"/>
                      <wp:positionH relativeFrom="column">
                        <wp:posOffset>1806654</wp:posOffset>
                      </wp:positionH>
                      <wp:positionV relativeFrom="paragraph">
                        <wp:posOffset>16529</wp:posOffset>
                      </wp:positionV>
                      <wp:extent cx="99695" cy="104140"/>
                      <wp:effectExtent l="0" t="0" r="14605" b="10160"/>
                      <wp:wrapNone/>
                      <wp:docPr id="188" name="Oval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2F158" id="Oval 188" o:spid="_x0000_s1026" style="position:absolute;margin-left:142.25pt;margin-top:1.3pt;width:7.85pt;height:8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62AAB8D" wp14:editId="00C5359E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73660</wp:posOffset>
                      </wp:positionV>
                      <wp:extent cx="561340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10549" id="Straight Connector 9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5.8pt" to="168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9DC7DDC" wp14:editId="29280E9C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26670</wp:posOffset>
                      </wp:positionV>
                      <wp:extent cx="0" cy="93980"/>
                      <wp:effectExtent l="0" t="0" r="38100" b="2032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747A5" id="Straight Connector 9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2.1pt" to="124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Ys98p3AAAAAgBAAAPAAAAZHJzL2Rvd25yZXYu&#10;eG1sTI/BTsMwEETvSPyDtUjcqBM3QiTEqQC1F25tqeDoxEsSEa9D7Lbh71nEAY6jeZp9W65mN4gT&#10;TqH3pCFdJCCQGm97ajW87Dc3dyBCNGTN4Ak1fGGAVXV5UZrC+jNt8bSLreARCoXR0MU4FlKGpkNn&#10;wsKPSNy9+8mZyHFqpZ3MmcfdIFWS3EpneuILnRnxqcPmY3d0Gur151ot3+bX7WGZJSp9PDw3+Ubr&#10;66v54R5ExDn+wfCjz+pQsVPtj2SDGDSoLE8Z1ZApENz/5prBPAFZlfL/A9U3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Fiz3y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4163BBE" wp14:editId="65C74828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26035</wp:posOffset>
                      </wp:positionV>
                      <wp:extent cx="0" cy="93980"/>
                      <wp:effectExtent l="0" t="0" r="38100" b="2032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2DD14" id="Straight Connector 9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2.05pt" to="146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iFlNt3AAAAAgBAAAPAAAAZHJzL2Rvd25yZXYu&#10;eG1sTI/BTsMwEETvSPyDtUjcqBO3oCbEqQC1F24tVHB04iWJiNchdtvw9yzqAY6jeZp9W6wm14sj&#10;jqHzpCGdJSCQam87ajS8vmxuliBCNGRN7wk1fGOAVXl5UZjc+hNt8biLjeARCrnR0MY45FKGukVn&#10;wswPSNx9+NGZyHFspB3NicddL1WS3ElnOuILrRnwqcX6c3dwGqr111rN36e37X6+SFT6uH+us43W&#10;11fTwz2IiFP8g+FXn9WhZKfKH8gG0WtQmbplVMMiBcH9OVcMLjOQZSH/P1D+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KIWU23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F6B6CE" wp14:editId="3FD4E7A4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26035</wp:posOffset>
                      </wp:positionV>
                      <wp:extent cx="0" cy="93980"/>
                      <wp:effectExtent l="0" t="0" r="38100" b="2032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CBFCD9" id="Straight Connector 9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2.05pt" to="168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yozi23AAAAAgBAAAPAAAAZHJzL2Rvd25yZXYu&#10;eG1sTI/BTsMwEETvSPyDtUjcqJO4gjbEqQC1F24tVHB04iWJiNchdtvw9yzqAY6jeZp9W6wm14sj&#10;jqHzpCGdJSCQam87ajS8vmxuFiBCNGRN7wk1fGOAVXl5UZjc+hNt8biLjeARCrnR0MY45FKGukVn&#10;wswPSNx9+NGZyHFspB3NicddL7MkuZXOdMQXWjPgU4v15+7gNFTrr3Wm3qe37V7Nkyx93D/Xy43W&#10;11fTwz2IiFP8g+FXn9WhZKfKH8gG0WtQ6k4xqmGeguD+nCsGF0uQZSH/P1D+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LKjOLb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B8BC924" wp14:editId="29DA8960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25400</wp:posOffset>
                      </wp:positionV>
                      <wp:extent cx="0" cy="93980"/>
                      <wp:effectExtent l="0" t="0" r="38100" b="2032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EE2A2" id="Straight Connector 10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pt,2pt" to="157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qdFzQ3AAAAAgBAAAPAAAAZHJzL2Rvd25yZXYu&#10;eG1sTI/NTsMwEITvSH0Haytxo85PQSHEqQpqL9xaqODoxEsSEa/T2G3D27OIAxxHM5r5plhNthdn&#10;HH3nSEG8iEAg1c501Ch4fdneZCB80GR07wgVfKGHVTm7KnRu3IV2eN6HRnAJ+VwraEMYcil93aLV&#10;fuEGJPY+3Gh1YDk20oz6wuW2l0kU3UmrO+KFVg/41GL9uT9ZBdXmuEnS9+ltd0iXURI/Hp7r+61S&#10;1/Np/QAi4BT+wvCDz+hQMlPlTmS86BWk8W3CUQVLvsT+r644mGUgy0L+P1B+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Kp0XND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BB55EE5" wp14:editId="76796311">
                      <wp:simplePos x="0" y="0"/>
                      <wp:positionH relativeFrom="column">
                        <wp:posOffset>1721872</wp:posOffset>
                      </wp:positionH>
                      <wp:positionV relativeFrom="paragraph">
                        <wp:posOffset>25400</wp:posOffset>
                      </wp:positionV>
                      <wp:extent cx="0" cy="93980"/>
                      <wp:effectExtent l="0" t="0" r="38100" b="2032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D8729" id="Straight Connector 1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2pt" to="135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+NHXT3AAAAAgBAAAPAAAAZHJzL2Rvd25yZXYu&#10;eG1sTI/BTsMwEETvSPyDtUjcqBO3ghDiVIDaC7cWqvboxEsSEa9D7Lbh71nEAY6jGc28KZaT68UJ&#10;x9B50pDOEhBItbcdNRreXtc3GYgQDVnTe0INXxhgWV5eFCa3/kwbPG1jI7iEQm40tDEOuZShbtGZ&#10;MPMDEnvvfnQmshwbaUdz5nLXS5Ukt9KZjnihNQM+t1h/bI9OQ7X6XKn5YdpvdvNFotKn3Ut9v9b6&#10;+mp6fAARcYp/YfjBZ3QomanyR7JB9BrUXao4qmHBl9j/1RUHswxkWcj/B8pv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H40ddP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C#</w:t>
            </w:r>
          </w:p>
          <w:p w14:paraId="0A770050" w14:textId="02CC862B" w:rsidR="00895154" w:rsidRPr="00895154" w:rsidRDefault="008B6CF0" w:rsidP="00895154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60305A5" wp14:editId="7E4190C7">
                      <wp:simplePos x="0" y="0"/>
                      <wp:positionH relativeFrom="column">
                        <wp:posOffset>1807215</wp:posOffset>
                      </wp:positionH>
                      <wp:positionV relativeFrom="paragraph">
                        <wp:posOffset>14021</wp:posOffset>
                      </wp:positionV>
                      <wp:extent cx="100074" cy="104484"/>
                      <wp:effectExtent l="0" t="0" r="14605" b="10160"/>
                      <wp:wrapNone/>
                      <wp:docPr id="189" name="Oval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83E9C1" id="Oval 189" o:spid="_x0000_s1026" style="position:absolute;margin-left:142.3pt;margin-top:1.1pt;width:7.9pt;height: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DC5634" wp14:editId="45B43DD9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21590</wp:posOffset>
                      </wp:positionV>
                      <wp:extent cx="0" cy="93980"/>
                      <wp:effectExtent l="0" t="0" r="38100" b="2032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D1226" id="Straight Connector 10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1.7pt" to="135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MKKLY3AAAAAgBAAAPAAAAZHJzL2Rvd25yZXYu&#10;eG1sTI/BTsMwEETvSPyDtUjcqBOnghLiVIDaC7cWqvboxEsSEa9D7Lbh71nEAY6jeZp9Wywn14sT&#10;jqHzpCGdJSCQam87ajS8va5vFiBCNGRN7wk1fGGAZXl5UZjc+jNt8LSNjeARCrnR0MY45FKGukVn&#10;wswPSNy9+9GZyHFspB3NmcddL1WS3EpnOuILrRnwucX6Y3t0GqrV50plh2m/2WXzRKVPu5f6fq31&#10;9dX0+AAi4hT/YPjRZ3Uo2anyR7JB9BrUXZoyqiGbg+D+N1cMLhTIspD/Hyi/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wootj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AFA1808" wp14:editId="03A0AA5C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21590</wp:posOffset>
                      </wp:positionV>
                      <wp:extent cx="0" cy="93980"/>
                      <wp:effectExtent l="0" t="0" r="38100" b="2032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368D4" id="Straight Connector 10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pt,1.7pt" to="157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WXiuh3AAAAAgBAAAPAAAAZHJzL2Rvd25yZXYu&#10;eG1sTI/BTsMwEETvSPyDtUjcqBOnoBLiVIDaC7cWqvboxEsSEa9D7Lbh71nEAW47mqfZmWI5uV6c&#10;cAydJw3pLAGBVHvbUaPh7XV9swARoiFrek+o4QsDLMvLi8Lk1p9pg6dtbASHUMiNhjbGIZcy1C06&#10;E2Z+QGLv3Y/ORJZjI+1ozhzueqmS5E460xF/aM2Azy3WH9uj01CtPlcqO0z7zS6bJyp92r3U92ut&#10;r6+mxwcQEaf4B8NPfa4OJXeq/JFsEL2GLL1VjPIxB8H+r64YXCiQZSH/Dyi/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JZeK6H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4D13610" wp14:editId="7E970B7D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B19CD" id="Straight Connector 10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1.75pt" to="168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OiU/H3AAAAAgBAAAPAAAAZHJzL2Rvd25yZXYu&#10;eG1sTI/NTsMwEITvSH0Haytxo05jfkqIUwFqL9xaqODoxNskarwOsduGt2cRB7jtaD7NzuTL0XXi&#10;hENoPWmYzxIQSJW3LdUa3l7XVwsQIRqypvOEGr4wwLKYXOQms/5MGzxtYy04hEJmNDQx9pmUoWrQ&#10;mTDzPRJ7ez84E1kOtbSDOXO462SaJLfSmZb4Q2N6fG6wOmyPTkO5+lyl6mN83+zUdZLOn3Yv1f1a&#10;68vp+PgAIuIY/2D4qc/VoeBOpT+SDaLToNSdYpSPGxDs/+qSwYUCWeTy/4Di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6JT8f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FC38C9B" wp14:editId="03340B02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6C476" id="Straight Connector 10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.75pt" to="146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ePCQc3AAAAAgBAAAPAAAAZHJzL2Rvd25yZXYu&#10;eG1sTI/BTsMwEETvSPyDtZW4UacORW2IUwFqL9xaqODoxEsSNV6H2G3D33cRBzitRvM0O5OvRteJ&#10;Ew6h9aRhNk1AIFXetlRreHvd3C5AhGjIms4TavjGAKvi+io3mfVn2uJpF2vBIRQyo6GJsc+kDFWD&#10;zoSp75HY+/SDM5HlUEs7mDOHu06qJLmXzrTEHxrT43OD1WF3dBrK9ddapR/j+3af3iVq9rR/qZYb&#10;rW8m4+MDiIhj/IPhpz5Xh4I7lf5INohOg1qqOaMaUj7s/+qSwUUKssjl/wHFB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J48JBz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834DCBD" wp14:editId="56973E0B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D8BF0" id="Straight Connector 10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1.8pt" to="124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0tLKp3AAAAAgBAAAPAAAAZHJzL2Rvd25yZXYu&#10;eG1sTI/LTsMwEEX3SPyDNUjsqPNS1aZxKkDthl1bKlg68TSJiMchdtvw9wxiAcure3TnTLGebC8u&#10;OPrOkYJ4FoFAqp3pqFHwetg+LED4oMno3hEq+EIP6/L2ptC5cVfa4WUfGsEj5HOtoA1hyKX0dYtW&#10;+5kbkLg7udHqwHFspBn1lcdtL5MomkurO+ILrR7wucX6Y3+2CqrN5yZJ36e33THNoiR+Or7Uy61S&#10;93fT4wpEwCn8wfCjz+pQslPlzmS86BUk2TJmVEE6B8H9b64YXGQgy0L+f6D8Bg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LS0sq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76CD312" wp14:editId="54D04FEE">
                      <wp:simplePos x="0" y="0"/>
                      <wp:positionH relativeFrom="column">
                        <wp:posOffset>1582431</wp:posOffset>
                      </wp:positionH>
                      <wp:positionV relativeFrom="paragraph">
                        <wp:posOffset>69850</wp:posOffset>
                      </wp:positionV>
                      <wp:extent cx="561340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E7DC61" id="Straight Connector 10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5.5pt" to="168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Lzu8nDdAAAACQEAAA8AAABkcnMvZG93bnJl&#10;di54bWxMj8FOwzAQRO9I/IO1SNyoE6cqNMSpALUXbi1UcHTiJYmI1yF22/D3LOoBjjvzNDtTrCbX&#10;iyOOofOkIZ0lIJBqbztqNLy+bG7uQIRoyJreE2r4xgCr8vKiMLn1J9ricRcbwSEUcqOhjXHIpQx1&#10;i86EmR+Q2PvwozORz7GRdjQnDne9VEmykM50xB9aM+BTi/Xn7uA0VOuvtcrep7ftPpsnKn3cP9fL&#10;jdbXV9PDPYiIU/yD4bc+V4eSO1X+QDaIXoOaLxWjbKS8iYEsu12AqM6CLAv5f0H5Aw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Lzu8nD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Java</w:t>
            </w:r>
          </w:p>
          <w:p w14:paraId="1253AFCB" w14:textId="1BEF35C3" w:rsidR="00895154" w:rsidRDefault="008B6CF0" w:rsidP="00895154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30F02E0" wp14:editId="46322651">
                      <wp:simplePos x="0" y="0"/>
                      <wp:positionH relativeFrom="column">
                        <wp:posOffset>1950458</wp:posOffset>
                      </wp:positionH>
                      <wp:positionV relativeFrom="paragraph">
                        <wp:posOffset>8135</wp:posOffset>
                      </wp:positionV>
                      <wp:extent cx="100074" cy="104484"/>
                      <wp:effectExtent l="0" t="0" r="14605" b="10160"/>
                      <wp:wrapNone/>
                      <wp:docPr id="190" name="Oval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5078E" id="Oval 190" o:spid="_x0000_s1026" style="position:absolute;margin-left:153.6pt;margin-top:.65pt;width:7.9pt;height:8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734D488" wp14:editId="72F2D0BC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19050</wp:posOffset>
                      </wp:positionV>
                      <wp:extent cx="0" cy="93980"/>
                      <wp:effectExtent l="0" t="0" r="38100" b="2032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93C38" id="Straight Connector 11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1.5pt" to="135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09ufI3AAAAAgBAAAPAAAAZHJzL2Rvd25yZXYu&#10;eG1sTI9LT8MwEITvSP0P1lbiRp0HoiXEqQC1F259qT068ZJExOsQu2349yziAKfVaEaz3+TL0Xbi&#10;goNvHSmIZxEIpMqZlmoF+936bgHCB01Gd45QwRd6WBaTm1xnxl1pg5dtqAWXkM+0giaEPpPSVw1a&#10;7WeuR2Lv3Q1WB5ZDLc2gr1xuO5lE0YO0uiX+0OgeXxusPrZnq6Bcfa6S9DQeN4f0Pkril8Nb9bhW&#10;6nY6Pj+BCDiGvzD84DM6FMxUujMZLzoFyTzmLUFByof9X11ycL4AWeTy/4Di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PT258j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7C71DF1" wp14:editId="683EBC33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67310</wp:posOffset>
                      </wp:positionV>
                      <wp:extent cx="561340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B5DCC3" id="Straight Connector 10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5.3pt" to="168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28A28D4" wp14:editId="49C6CCC4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20320</wp:posOffset>
                      </wp:positionV>
                      <wp:extent cx="0" cy="93980"/>
                      <wp:effectExtent l="0" t="0" r="3810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01B327" id="Straight Connector 10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1.6pt" to="124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vT5nE3AAAAAgBAAAPAAAAZHJzL2Rvd25yZXYu&#10;eG1sTI/BTsMwEETvSPyDtUjcqF2nQmkapwLUXri1UNGjkyxJRLwOsduGv2cRBziO5mn2bb6eXC/O&#10;OIbOk4H5TIFAqnzdUWPg9WV7l4II0VJte09o4AsDrIvrq9xmtb/QDs/72AgeoZBZA22MQyZlqFp0&#10;Nsz8gMTdux+djRzHRtajvfC466VW6l462xFfaO2ATy1WH/uTM1BuPjc6OU5vu0OyUHr+eHiulltj&#10;bm+mhxWIiFP8g+FHn9WhYKfSn6gOojegF+mSUQOJBsH9by4ZTBXIIpf/Hyi+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C9PmcT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12E81FD" wp14:editId="6AAA45AE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19685</wp:posOffset>
                      </wp:positionV>
                      <wp:extent cx="0" cy="93980"/>
                      <wp:effectExtent l="0" t="0" r="38100" b="2032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70002" id="Straight Connector 11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1.55pt" to="146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AYr7Q3AAAAAgBAAAPAAAAZHJzL2Rvd25yZXYu&#10;eG1sTI/BTsMwEETvSPyDtUjcqBMHAQlxKkDthVsLFRydeEki4nWI3Tb8PYt6gONonmbflsvZDeKA&#10;U+g9aUgXCQikxtueWg2vL+urOxAhGrJm8IQavjHAsjo/K01h/ZE2eNjGVvAIhcJo6GIcCylD06Ez&#10;YeFHJO4+/ORM5Di10k7myONukCpJbqQzPfGFzoz41GHzud07DfXqa6Wy9/lts8uuE5U+7p6bfK31&#10;5cX8cA8i4hz/YPjVZ3Wo2Kn2e7JBDBpUrjJGNWQpCO5PuWbwNgdZlfL/A9UP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MBivtD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A9131C9" wp14:editId="2140132F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19685</wp:posOffset>
                      </wp:positionV>
                      <wp:extent cx="0" cy="93980"/>
                      <wp:effectExtent l="0" t="0" r="38100" b="2032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6E9DB5" id="Straight Connector 11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1.55pt" to="16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4Yaqt3AAAAAgBAAAPAAAAZHJzL2Rvd25yZXYu&#10;eG1sTI9LT8MwEITvSP0P1lbiRp0Hom2IUwFqL9z6Ujk68ZJExOsQu2349yziAKfd0Yxmv81Xo+3E&#10;BQffOlIQzyIQSJUzLdUKDvvN3QKED5qM7hyhgi/0sComN7nOjLvSFi+7UAsuIZ9pBU0IfSalrxq0&#10;2s9cj8TeuxusDiyHWppBX7ncdjKJogdpdUt8odE9vjRYfezOVkG5/lwn6dt42h7T+yiJn4+v1XKj&#10;1O10fHoEEXAMf2H4wWd0KJipdGcyXnQK0nQec5QXHuz/6pKD8yXIIpf/Hyi+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Dhhqq3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AF68A5B" wp14:editId="322CA5ED">
                      <wp:simplePos x="0" y="0"/>
                      <wp:positionH relativeFrom="column">
                        <wp:posOffset>2000260</wp:posOffset>
                      </wp:positionH>
                      <wp:positionV relativeFrom="paragraph">
                        <wp:posOffset>19050</wp:posOffset>
                      </wp:positionV>
                      <wp:extent cx="0" cy="93980"/>
                      <wp:effectExtent l="0" t="0" r="38100" b="2032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92E35" id="Straight Connector 11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.5pt" to="157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gts7L3AAAAAgBAAAPAAAAZHJzL2Rvd25yZXYu&#10;eG1sTE/LTsMwELwj8Q/WVuJGnQeUEuJUgNoLt7ZU7dGJt0lEvA6x24a/ZxEHOO2MZjQ7ky9G24kz&#10;Dr51pCCeRiCQKmdaqhW8b1e3cxA+aDK6c4QKvtDDori+ynVm3IXWeN6EWnAI+UwraELoMyl91aDV&#10;fup6JNaObrA6MB1qaQZ94XDbySSKZtLqlvhDo3t8bbD62JysgnL5uUzSw7hf79K7KIlfdm/V40qp&#10;m8n4/AQi4Bj+zPBTn6tDwZ1KdyLjRacgje95S2DAh/VfXrLxYQ6yyOX/AcU3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CC2zsv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Microsoft Word</w:t>
            </w:r>
          </w:p>
          <w:p w14:paraId="2F8BB119" w14:textId="42EE38B4" w:rsidR="00895154" w:rsidRDefault="008B6CF0" w:rsidP="00895154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DAB3F3E" wp14:editId="6DC3E33F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22219</wp:posOffset>
                      </wp:positionV>
                      <wp:extent cx="100074" cy="104484"/>
                      <wp:effectExtent l="0" t="0" r="14605" b="10160"/>
                      <wp:wrapNone/>
                      <wp:docPr id="191" name="Oval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FF75C" id="Oval 191" o:spid="_x0000_s1026" style="position:absolute;margin-left:153.55pt;margin-top:1.75pt;width:7.9pt;height:8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7BEBB01" wp14:editId="75E6433F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70485</wp:posOffset>
                      </wp:positionV>
                      <wp:extent cx="561340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B2FCAE" id="Straight Connector 11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5.55pt" to="168.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627A055" wp14:editId="1DAEB309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23495</wp:posOffset>
                      </wp:positionV>
                      <wp:extent cx="0" cy="93980"/>
                      <wp:effectExtent l="0" t="0" r="38100" b="2032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8AC03E" id="Straight Connector 11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.85pt" to="12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DDb/C3QAAAAgBAAAPAAAAZHJzL2Rvd25yZXYu&#10;eG1sTI9BT8JAFITvJP6HzTPxJltaFKjdEjRw8QZC9LjtPtuG7tvaXaD+e5/xIMfJTGa+yZaDbcUZ&#10;e984UjAZRyCQSmcaqhTs3zb3cxA+aDK6dYQKvtHDMr8ZZTo17kJbPO9CJbiEfKoV1CF0qZS+rNFq&#10;P3YdEnufrrc6sOwraXp94XLbyjiKHqXVDfFCrTt8qbE87k5WQbH+WsfJx/C+PSTTKJ48H17LxUap&#10;u9th9QQi4BD+w/CLz+iQM1PhTmS8aBXE0wV/CQqSGQj2/3TBwfkDyDyT1wfyH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DDDb/C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142F893" wp14:editId="52173084">
                      <wp:simplePos x="0" y="0"/>
                      <wp:positionH relativeFrom="column">
                        <wp:posOffset>1856740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B4F61" id="Straight Connector 11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1.8pt" to="146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RIWUb3AAAAAgBAAAPAAAAZHJzL2Rvd25yZXYu&#10;eG1sTI/BTsMwEETvSPyDtUjcqFMnqtoQpwLUXri1pYKjEy9JRLwOsduGv2cRBziO5mn2bbGeXC/O&#10;OIbOk4b5LAGBVHvbUaPh5bC9W4II0ZA1vSfU8IUB1uX1VWFy6y+0w/M+NoJHKORGQxvjkEsZ6had&#10;CTM/IHH37kdnIsexkXY0Fx53vVRJspDOdMQXWjPgU4v1x/7kNFSbz41K36bX3THNEjV/PD7Xq63W&#10;tzfTwz2IiFP8g+FHn9WhZKfKn8gG0WtQK5UxqiFdgOD+N1cMLjOQZSH/P1B+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JEhZRv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A339870" wp14:editId="5EAD2665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D37AD" id="Straight Connector 1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.8pt" to="168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BlA7A3AAAAAgBAAAPAAAAZHJzL2Rvd25yZXYu&#10;eG1sTI9BT8JAEIXvJvyHzZB4ky0tQajdEjRw8QZK5Ljtjm1Dd7Z2F6j/3jEc9DYv78ub97LVYFtx&#10;wd43jhRMJxEIpNKZhioF72/bhwUIHzQZ3TpCBd/oYZWP7jKdGnelHV72oRIcQj7VCuoQulRKX9Zo&#10;tZ+4Dom9T9dbHVj2lTS9vnK4bWUcRXNpdUP8odYdvtRYnvZnq6DYfG3i5Dh87A7JLIqnz4fXcrlV&#10;6n48rJ9ABBzCHwy/9bk65NypcGcyXrQKkuQxZpSPOQj2b7pgcDEDmWfy/4D8B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GUDsD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CB0FE75" wp14:editId="33A6E6DB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ADA62" id="Straight Connector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.75pt" to="157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VPBmZ3QAAAAgBAAAPAAAAZHJzL2Rvd25yZXYu&#10;eG1sTI/NTsMwEITvSH0Haytxo84PrUqIUwFqL9xaWrVHJ16SiHgdYrcNb88iDnDb0XyanclXo+3E&#10;BQffOlIQzyIQSJUzLdUK9m+buyUIHzQZ3TlCBV/oYVVMbnKdGXelLV52oRYcQj7TCpoQ+kxKXzVo&#10;tZ+5Hom9dzdYHVgOtTSDvnK47WQSRQtpdUv8odE9vjRYfezOVkG5/lwn6Wk8bg/pfZTEz4fX6mGj&#10;1O10fHoEEXAMfzD81OfqUHCn0p3JeNEpSON5zCgfcxDs/+qSwWUKssjl/wHFN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CVPBmZ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ADF98A5" wp14:editId="24F32432">
                      <wp:simplePos x="0" y="0"/>
                      <wp:positionH relativeFrom="column">
                        <wp:posOffset>1721379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C86BEB" id="Straight Connector 11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1.75pt" to="13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BfDCa3QAAAAgBAAAPAAAAZHJzL2Rvd25yZXYu&#10;eG1sTI/LTsMwEEX3lfgHa5C6o86DRwlxKoraDbsWqnbpxEMSEY9D7Lbh7xnEgi6v7tGdM/litJ04&#10;4eBbRwriWQQCqXKmpVrB+9v6Zg7CB01Gd45QwTd6WBRXk1xnxp1pg6dtqAWPkM+0giaEPpPSVw1a&#10;7WeuR+Luww1WB45DLc2gzzxuO5lE0b20uiW+0OgeXxqsPrdHq6Bcfa2S9DDuN7v0Nkri5e61elwr&#10;Nb0en59ABBzDPwy/+qwOBTuV7kjGi05B8hDHjCpI70Bw/5dLBucpyCKXlw8UP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BBfDCa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Microsoft Excel</w:t>
            </w:r>
          </w:p>
          <w:p w14:paraId="1D15E852" w14:textId="15DA2098" w:rsidR="00895154" w:rsidRDefault="008B6CF0" w:rsidP="00895154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8BCA6C5" wp14:editId="35B99579">
                      <wp:simplePos x="0" y="0"/>
                      <wp:positionH relativeFrom="column">
                        <wp:posOffset>1956353</wp:posOffset>
                      </wp:positionH>
                      <wp:positionV relativeFrom="paragraph">
                        <wp:posOffset>11368</wp:posOffset>
                      </wp:positionV>
                      <wp:extent cx="100074" cy="104484"/>
                      <wp:effectExtent l="0" t="0" r="14605" b="10160"/>
                      <wp:wrapNone/>
                      <wp:docPr id="192" name="Oval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EC35D0" id="Oval 192" o:spid="_x0000_s1026" style="position:absolute;margin-left:154.05pt;margin-top:.9pt;width:7.9pt;height:8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9EB0296" wp14:editId="536FDCE7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21590</wp:posOffset>
                      </wp:positionV>
                      <wp:extent cx="0" cy="93980"/>
                      <wp:effectExtent l="0" t="0" r="38100" b="2032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1B24C" id="Straight Connector 12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7pt" to="135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CHgKi3AAAAAgBAAAPAAAAZHJzL2Rvd25yZXYu&#10;eG1sTI/BTsMwEETvSPyDtUjcqBOnghLiVIDaC7cWqvboxEsSEa9D7Lbh71nEAY6jeZp9Wywn14sT&#10;jqHzpCGdJSCQam87ajS8va5vFiBCNGRN7wk1fGGAZXl5UZjc+jNt8LSNjeARCrnR0MY45FKGukVn&#10;wswPSNy9+9GZyHFspB3NmcddL1WS3EpnOuILrRnwucX6Y3t0GqrV50plh2m/2WXzRKVPu5f6fq31&#10;9dX0+AAi4hT/YPjRZ3Uo2anyR7JB9BrUXaoY1ZDNQXD/mysGFwpkWcj/D5Tf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EIeAqL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746D1C6" wp14:editId="057A6137">
                      <wp:simplePos x="0" y="0"/>
                      <wp:positionH relativeFrom="column">
                        <wp:posOffset>2002155</wp:posOffset>
                      </wp:positionH>
                      <wp:positionV relativeFrom="paragraph">
                        <wp:posOffset>21590</wp:posOffset>
                      </wp:positionV>
                      <wp:extent cx="0" cy="93980"/>
                      <wp:effectExtent l="0" t="0" r="38100" b="2032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3A685" id="Straight Connector 12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1.7pt" to="157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ss7SI3QAAAAgBAAAPAAAAZHJzL2Rvd25yZXYu&#10;eG1sTI/NTsMwEITvSH0Haytxo85PqUqIUwFqL9xaWrVHJ16SiHgdYrcNb88iDnDb0XyanclXo+3E&#10;BQffOlIQzyIQSJUzLdUK9m+buyUIHzQZ3TlCBV/oYVVMbnKdGXelLV52oRYcQj7TCpoQ+kxKXzVo&#10;tZ+5Hom9dzdYHVgOtTSDvnK47WQSRQtpdUv8odE9vjRYfezOVkG5/lwn6Wk8bg/pPEri58Nr9bBR&#10;6nY6Pj2CCDiGPxh+6nN1KLhT6c5kvOgUpPF9yigfcxDs/+qSwWUCssjl/wHFN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Ass7SI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52944D3" wp14:editId="42F01F8C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DEE852" id="Straight Connector 12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1.75pt" to="168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oCZAb3AAAAAgBAAAPAAAAZHJzL2Rvd25yZXYu&#10;eG1sTI/BTsMwEETvSPyDtUjcqNO40BLiVIDaC7cWqnJ04iWJiNchdtvw92zFAW47mqfZmXw5uk4c&#10;cQitJw3TSQICqfK2pVrD2+v6ZgEiREPWdJ5QwzcGWBaXF7nJrD/RBo/bWAsOoZAZDU2MfSZlqBp0&#10;Jkx8j8Tehx+ciSyHWtrBnDjcdTJNkjvpTEv8oTE9PjdYfW4PTkO5+lql6n3cb3ZqlqTTp91Ldb/W&#10;+vpqfHwAEXGMfzCc63N1KLhT6Q9kg+g0KDWfMcrHLQj2f3XJ4EKBLHL5f0Dx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KgJkBv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E773646" wp14:editId="10F709EA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719CD" id="Straight Connector 12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1.75pt" to="146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QCoRm3AAAAAgBAAAPAAAAZHJzL2Rvd25yZXYu&#10;eG1sTI/BTsMwEETvSPyDtUjcqFMHqjaNUwFqL9xaqOjRiZckIl6H2G3D37OoBziO5mn2bb4aXSdO&#10;OITWk4bpJAGBVHnbUq3h7XVzNwcRoiFrOk+o4RsDrIrrq9xk1p9pi6ddrAWPUMiMhibGPpMyVA06&#10;Eya+R+Luww/ORI5DLe1gzjzuOqmSZCadaYkvNKbH5warz93RaSjXX2uVHsb37T69T9T0af9SLTZa&#10;396Mj0sQEcf4B8OvPqtDwU6lP5INotOgFmrGqIb0AQT3l1wyOE9BFrn8/0Dx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FAKhGb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AE6C9E5" wp14:editId="7044177E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22528" id="Straight Connector 12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.8pt" to="124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6ghLT3AAAAAgBAAAPAAAAZHJzL2Rvd25yZXYu&#10;eG1sTI/BTsMwEETvSPyDtUjcqFMnqtoQpwLUXri1pYKjEy9JRLwOsduGv2cRBziO5mn2bbGeXC/O&#10;OIbOk4b5LAGBVHvbUaPh5bC9W4II0ZA1vSfU8IUB1uX1VWFy6y+0w/M+NoJHKORGQxvjkEsZ6had&#10;CTM/IHH37kdnIsexkXY0Fx53vVRJspDOdMQXWjPgU4v1x/7kNFSbz41K36bX3THNEjV/PD7Xq63W&#10;tzfTwz2IiFP8g+FHn9WhZKfKn8gG0WtQ2UoxqiFdgOD+N1cMLjOQZSH/P1B+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HqCEtP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AE940DE" wp14:editId="7F463388">
                      <wp:simplePos x="0" y="0"/>
                      <wp:positionH relativeFrom="column">
                        <wp:posOffset>1582832</wp:posOffset>
                      </wp:positionH>
                      <wp:positionV relativeFrom="paragraph">
                        <wp:posOffset>69850</wp:posOffset>
                      </wp:positionV>
                      <wp:extent cx="561340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106D7D" id="Straight Connector 12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5.5pt" to="168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J/NVjTdAAAACQEAAA8AAABkcnMvZG93bnJl&#10;di54bWxMj8FOwzAQRO9I/IO1SNyok7iiNMSpALUXbi1UcHTiJYmI1yF22/D3LOoBjjvzNDtTrCbX&#10;iyOOofOkIZ0lIJBqbztqNLy+bG7uQIRoyJreE2r4xgCr8vKiMLn1J9ricRcbwSEUcqOhjXHIpQx1&#10;i86EmR+Q2PvwozORz7GRdjQnDne9zJLkVjrTEX9ozYBPLdafu4PTUK2/1pl6n962ezVPsvRx/1wv&#10;N1pfX00P9yAiTvEPht/6XB1K7lT5A9kgeg3ZfKkYZSPlTQwotViAqM6CLAv5f0H5Aw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J/NVjT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Power BI</w:t>
            </w:r>
          </w:p>
          <w:p w14:paraId="6C7E5C44" w14:textId="128B1FFA" w:rsidR="00895154" w:rsidRDefault="008B6CF0" w:rsidP="00895154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F24ED85" wp14:editId="5557EB6D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2540</wp:posOffset>
                      </wp:positionV>
                      <wp:extent cx="99695" cy="104140"/>
                      <wp:effectExtent l="0" t="0" r="14605" b="10160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B30A7" id="Oval 193" o:spid="_x0000_s1026" style="position:absolute;margin-left:142.3pt;margin-top:.2pt;width:7.85pt;height:8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342BE4D" wp14:editId="075112B4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19050</wp:posOffset>
                      </wp:positionV>
                      <wp:extent cx="0" cy="93980"/>
                      <wp:effectExtent l="0" t="0" r="38100" b="2032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24E8CA" id="Straight Connector 12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1.5pt" to="124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gjTdA3AAAAAgBAAAPAAAAZHJzL2Rvd25yZXYu&#10;eG1sTI9BT8JAFITvJv6HzTPxJltaIqV2S9DAxRsg0eO2+2wbu29Ld4H6732Ggx4nM5n5Jl+OthNn&#10;HHzrSMF0EoFAqpxpqVbwtt88pCB80GR05wgVfKOHZXF7k+vMuAtt8bwLteAS8plW0ITQZ1L6qkGr&#10;/cT1SOx9usHqwHKopRn0hcttJ+MoepRWt8QLje7xpcHqa3eyCsr1cR0nH+P79pDMonj6fHitFhul&#10;7u/G1ROIgGP4C8MvPqNDwUylO5HxolMQz9IFRxUkfIn9qy45OE9BFrn8f6D4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OCNN0D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6172862" wp14:editId="19AE39E3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18415</wp:posOffset>
                      </wp:positionV>
                      <wp:extent cx="0" cy="93980"/>
                      <wp:effectExtent l="0" t="0" r="38100" b="2032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5FBB3" id="Straight Connector 12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1.45pt" to="146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n0pO03AAAAAgBAAAPAAAAZHJzL2Rvd25yZXYu&#10;eG1sTI/BTsMwEETvSPyDtUjcqFMHURriVIDaC7cWqvboxEsSEa9D7Lbh79mqB7jtaJ5mZ/LF6Dpx&#10;xCG0njRMJwkIpMrblmoNH++ru0cQIRqypvOEGn4wwKK4vspNZv2J1njcxFpwCIXMaGhi7DMpQ9Wg&#10;M2HieyT2Pv3gTGQ51NIO5sThrpMqSR6kMy3xh8b0+Npg9bU5OA3l8nup0v24W2/T+0RNX7Zv1Xyl&#10;9e3N+PwEIuIY/2A41+fqUHCn0h/IBtFpUHOVMno+QLB/0SWDsxnIIpf/BxS/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GfSk7T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71060D9" wp14:editId="4BEF8358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18415</wp:posOffset>
                      </wp:positionV>
                      <wp:extent cx="0" cy="93980"/>
                      <wp:effectExtent l="0" t="0" r="38100" b="203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DDBB1" id="Straight Connector 12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1.45pt" to="168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f0YfJ3AAAAAgBAAAPAAAAZHJzL2Rvd25yZXYu&#10;eG1sTI/LTsMwEEX3SP0Hayqxo84DERriVAW1G3YtVLB04iGJiMdp7Lbh7xnEApZX9+jOmWI12V6c&#10;cfSdIwXxIgKBVDvTUaPg9WV7cw/CB01G945QwRd6WJWzq0Lnxl1oh+d9aASPkM+1gjaEIZfS1y1a&#10;7RduQOLuw41WB45jI82oLzxue5lE0Z20uiO+0OoBn1qsP/cnq6DaHDdJ+j697Q7pbZTEj4fnerlV&#10;6no+rR9ABJzCHww/+qwOJTtV7kTGi15BmmYxowqSJQjuf3PFYJaBLAv5/4Hy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J/Rh8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7AA912C" wp14:editId="3E8EA48E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17780</wp:posOffset>
                      </wp:positionV>
                      <wp:extent cx="0" cy="93980"/>
                      <wp:effectExtent l="0" t="0" r="38100" b="2032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17B9C" id="Straight Connector 13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.4pt" to="157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HBuOv3AAAAAgBAAAPAAAAZHJzL2Rvd25yZXYu&#10;eG1sTI/NTsMwEITvSLyDtUjcqPMDpYQ4FaD20ltbqnJ04iWJiNchdtvw9l3EoRxHM5r5Jp+PthNH&#10;HHzrSEE8iUAgVc60VCt43y7vZiB80GR05wgV/KCHeXF9levMuBOt8bgJteAS8plW0ITQZ1L6qkGr&#10;/cT1SOx9usHqwHKopRn0icttJ5MomkqrW+KFRvf41mD1tTlYBeXie5GkH+N+vUvvoyR+3a2qp6VS&#10;tzfjyzOIgGO4hOEXn9GhYKbSHch40SlI4wf+EhQk/ID9P11y8HEKssjl/wPFG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cG46/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DF6C726" wp14:editId="014BB069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17780</wp:posOffset>
                      </wp:positionV>
                      <wp:extent cx="0" cy="93980"/>
                      <wp:effectExtent l="0" t="0" r="38100" b="2032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CE5D31" id="Straight Connector 13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.4pt" to="135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HBUY53AAAAAgBAAAPAAAAZHJzL2Rvd25yZXYu&#10;eG1sTI9BT8JAEIXvJvyHzZB4k12KAandEjRw8QZK9Ljtjm1Dd7Z2F6j/3jEc9DYv78ub97LV4Fpx&#10;xj40njRMJwoEUultQ5WGt9ft3QOIEA1Z03pCDd8YYJWPbjKTWn+hHZ73sRIcQiE1GuoYu1TKUNbo&#10;TJj4Dom9T987E1n2lbS9uXC4a2Wi1Fw60xB/qE2HzzWWx/3JaSg2X5tk9jG87w6ze5VMnw4v5XKr&#10;9e14WD+CiDjEPxh+63N1yLlT4U9kg2g1JAu1ZJQPXsD+VRcMLuYg80z+H5D/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AcFRj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8467BDC" wp14:editId="4FBB50EF">
                      <wp:simplePos x="0" y="0"/>
                      <wp:positionH relativeFrom="column">
                        <wp:posOffset>1580766</wp:posOffset>
                      </wp:positionH>
                      <wp:positionV relativeFrom="paragraph">
                        <wp:posOffset>66040</wp:posOffset>
                      </wp:positionV>
                      <wp:extent cx="561340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1B99F4" id="Straight Connector 12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5.2pt" to="168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C9CThzdAAAACQEAAA8AAABkcnMvZG93bnJl&#10;di54bWxMj8FOwzAMhu9IvENkJG4sWVvBVppOgLYLtw0mOKaNaSsapzTZVt4eox3gaP+ffn8uVpPr&#10;xRHH0HnSMJ8pEEi1tx01Gl5fNjcLECEasqb3hBq+McCqvLwoTG79ibZ43MVGcAmF3GhoYxxyKUPd&#10;ojNh5gckzj786EzkcWykHc2Jy10vE6VupTMd8YXWDPjUYv25OzgN1fprnaTv09t2n2YqmT/un+vl&#10;Ruvrq+nhHkTEKf7B8KvP6lCyU+UPZIPoNSTZYskoByoDwUCa3qUgqvNCloX8/0H5Aw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C9CThz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Tableau</w:t>
            </w:r>
          </w:p>
          <w:p w14:paraId="46A68BAC" w14:textId="5CBC6523" w:rsidR="00895154" w:rsidRDefault="008B6CF0" w:rsidP="00895154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6F43A27" wp14:editId="0B2C8796">
                      <wp:simplePos x="0" y="0"/>
                      <wp:positionH relativeFrom="column">
                        <wp:posOffset>1955013</wp:posOffset>
                      </wp:positionH>
                      <wp:positionV relativeFrom="paragraph">
                        <wp:posOffset>4903</wp:posOffset>
                      </wp:positionV>
                      <wp:extent cx="99695" cy="104140"/>
                      <wp:effectExtent l="0" t="0" r="14605" b="10160"/>
                      <wp:wrapNone/>
                      <wp:docPr id="194" name="Oval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1B999" id="Oval 194" o:spid="_x0000_s1026" style="position:absolute;margin-left:153.95pt;margin-top:.4pt;width:7.85pt;height:8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5F7022F" wp14:editId="3566E914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63500</wp:posOffset>
                      </wp:positionV>
                      <wp:extent cx="561340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6842F2" id="Straight Connector 13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5pt" to="168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FA93D4D" wp14:editId="48088346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16510</wp:posOffset>
                      </wp:positionV>
                      <wp:extent cx="0" cy="93980"/>
                      <wp:effectExtent l="0" t="0" r="38100" b="2032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15B27C" id="Straight Connector 13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1.3pt" to="124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+COIG3QAAAAgBAAAPAAAAZHJzL2Rvd25yZXYu&#10;eG1sTI9BT8JAEIXvJv6HzZB4ky1tA1K7JWrg4g2Q6HHbHduG7mztLlD/vWM46G1e3pc37+Wr0Xbi&#10;jINvHSmYTSMQSJUzLdUK3vab+wcQPmgyunOECr7Rw6q4vcl1ZtyFtnjehVpwCPlMK2hC6DMpfdWg&#10;1X7qeiT2Pt1gdWA51NIM+sLhtpNxFM2l1S3xh0b3+NJgddydrIJy/bWOk4/xfXtI0iiePR9eq+VG&#10;qbvJ+PQIIuAY/mD4rc/VoeBOpTuR8aJTEKfLhFE+5iDYv+qSwUUKssjl/wHFD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D+COIG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FF7B803" wp14:editId="09A0FA90">
                      <wp:simplePos x="0" y="0"/>
                      <wp:positionH relativeFrom="column">
                        <wp:posOffset>1858645</wp:posOffset>
                      </wp:positionH>
                      <wp:positionV relativeFrom="paragraph">
                        <wp:posOffset>15875</wp:posOffset>
                      </wp:positionV>
                      <wp:extent cx="0" cy="93980"/>
                      <wp:effectExtent l="0" t="0" r="38100" b="203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982E3" id="Straight Connector 13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1.25pt" to="146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UgHSz3AAAAAgBAAAPAAAAZHJzL2Rvd25yZXYu&#10;eG1sTI/BTsMwEETvSPyDtUjcqFMHKA1xKkDthVtLq3J04iWJiNchdtvw92zFAW47mqfZmXwxuk4c&#10;cQitJw3TSQICqfK2pVrD9m118wAiREPWdJ5QwzcGWBSXF7nJrD/RGo+bWAsOoZAZDU2MfSZlqBp0&#10;Jkx8j8Tehx+ciSyHWtrBnDjcdVIlyb10piX+0JgeXxqsPjcHp6Fcfi1V+j7u17v0NlHT591rNV9p&#10;fX01Pj2CiDjGPxjO9bk6FNyp9AeyQXQa1FzNGOXjDgT7v7pkcJaCLHL5f0Dx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NSAdLP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FD4EB7A" wp14:editId="7FB90986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15875</wp:posOffset>
                      </wp:positionV>
                      <wp:extent cx="0" cy="93980"/>
                      <wp:effectExtent l="0" t="0" r="38100" b="2032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1C60D" id="Straight Connector 13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.25pt" to="16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sg2DO3AAAAAgBAAAPAAAAZHJzL2Rvd25yZXYu&#10;eG1sTI/BTsMwEETvSPyDtUjcqNO4UAhxKoraC7cWKjg68ZJExOs0dtv071nEAU6r0TzNzuSL0XXi&#10;iENoPWmYThIQSJW3LdUa3l7XN/cgQjRkTecJNZwxwKK4vMhNZv2JNnjcxlpwCIXMaGhi7DMpQ9Wg&#10;M2HieyT2Pv3gTGQ51NIO5sThrpNpktxJZ1riD43p8bnB6mt7cBrK1X6Vqo/xfbNTsySdLncv1cNa&#10;6+ur8ekRRMQx/sHwU5+rQ8GdSn8gG0SnQan5LaMaUj7s/+qSwbkCWeTy/4Di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CyDYM7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CE847DF" wp14:editId="78AF681E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15240</wp:posOffset>
                      </wp:positionV>
                      <wp:extent cx="0" cy="93980"/>
                      <wp:effectExtent l="0" t="0" r="38100" b="2032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D1EA7" id="Straight Connector 13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1.2pt" to="157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0VASo3AAAAAgBAAAPAAAAZHJzL2Rvd25yZXYu&#10;eG1sTI/BTsMwEETvSPyDtUjcqBOnQAlxKkDthVsLVTk68ZJExOsQu234exZxgNNqNE+zM8Vycr04&#10;4hg6TxrSWQICqfa2o0bD68v6agEiREPW9J5QwxcGWJbnZ4XJrT/RBo/b2AgOoZAbDW2MQy5lqFt0&#10;Jsz8gMTeux+diSzHRtrRnDjc9VIlyY10piP+0JoBn1qsP7YHp6Fafa5U9jbtN7tsnqj0cfdc3621&#10;vryYHu5BRJziHww/9bk6lNyp8geyQfQasvR6zqgGxYf9X10xeKtAloX8P6D8Bg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DRUBKj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63FD211" wp14:editId="7C3A2C46">
                      <wp:simplePos x="0" y="0"/>
                      <wp:positionH relativeFrom="column">
                        <wp:posOffset>1723309</wp:posOffset>
                      </wp:positionH>
                      <wp:positionV relativeFrom="paragraph">
                        <wp:posOffset>15499</wp:posOffset>
                      </wp:positionV>
                      <wp:extent cx="0" cy="93980"/>
                      <wp:effectExtent l="0" t="0" r="38100" b="2032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44944" id="Straight Connector 13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pt,1.2pt" to="135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gFC2r3AAAAAgBAAAPAAAAZHJzL2Rvd25yZXYu&#10;eG1sTI9BT8MwDIXvk/YfIiNx29JmE4PSdBpou3DbYIJj2pi2onFKk23l32PEAU7203t6/pyvR9eJ&#10;Mw6h9aQhnScgkCpvW6o1vDzvZrcgQjRkTecJNXxhgHUxneQms/5CezwfYi24hEJmNDQx9pmUoWrQ&#10;mTD3PRJ7735wJrIcamkHc+Fy10mVJDfSmZb4QmN6fGyw+jicnIZy+7lVi7fxdX9cLBOVPhyfqrud&#10;1tdX4+YeRMQx/oXhB5/RoWCm0p/IBtFpUKt0yVFeeLD/q0sOrhTIIpf/Hyi+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OAULav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Microsoft SQL</w:t>
            </w:r>
          </w:p>
          <w:p w14:paraId="7624EBCD" w14:textId="38C52742" w:rsidR="00663C2C" w:rsidRDefault="00895154" w:rsidP="00895154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rStyle w:val="Hyperlink"/>
                <w:color w:val="auto"/>
                <w:u w:val="none"/>
                <w:lang w:val="en-GB"/>
              </w:rPr>
              <w:t xml:space="preserve">App development </w:t>
            </w:r>
          </w:p>
          <w:p w14:paraId="7E491FC5" w14:textId="23CB7BCD" w:rsidR="00895154" w:rsidRDefault="008B6CF0" w:rsidP="00663C2C">
            <w:pPr>
              <w:pStyle w:val="ListParagraph"/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14A78BD" wp14:editId="10DEE8B2">
                      <wp:simplePos x="0" y="0"/>
                      <wp:positionH relativeFrom="column">
                        <wp:posOffset>1807477</wp:posOffset>
                      </wp:positionH>
                      <wp:positionV relativeFrom="paragraph">
                        <wp:posOffset>17794</wp:posOffset>
                      </wp:positionV>
                      <wp:extent cx="99695" cy="104140"/>
                      <wp:effectExtent l="0" t="0" r="14605" b="10160"/>
                      <wp:wrapNone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AF907F" id="Oval 195" o:spid="_x0000_s1026" style="position:absolute;margin-left:142.3pt;margin-top:1.4pt;width:7.85pt;height:8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E1165A0" wp14:editId="5291A8AA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75565</wp:posOffset>
                      </wp:positionV>
                      <wp:extent cx="561340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F37513" id="Straight Connector 13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5.95pt" to="168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NsMSsndAAAACQEAAA8AAABkcnMvZG93bnJl&#10;di54bWxMj81OwzAQhO9IvIO1SNyo8ydoQpwKUHvh1kJVjk68JBHxOsRuG96eRRzguDOfZmfK1WwH&#10;ccLJ944UxIsIBFLjTE+tgteXzc0ShA+ajB4coYIv9LCqLi9KXRh3pi2edqEVHEK+0Aq6EMZCSt90&#10;aLVfuBGJvXc3WR34nFppJn3mcDvIJIpupdU98YdOj/jUYfOxO1oF9fpznaRv82G7T7MoiR/3z02+&#10;Uer6an64BxFwDn8w/NTn6lBxp9odyXgxKEiyPGOUjTgHwUCa3vGW+leQVSn/L6i+AQ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NsMSsn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BDD47C9" wp14:editId="39005DD8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28575</wp:posOffset>
                      </wp:positionV>
                      <wp:extent cx="0" cy="93980"/>
                      <wp:effectExtent l="0" t="0" r="38100" b="2032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98F46" id="Straight Connector 13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2.25pt" to="124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KTdlZ3AAAAAgBAAAPAAAAZHJzL2Rvd25yZXYu&#10;eG1sTI9BT4NAEIXvJv6HzZh4s0sBjSBLY5v20lurjR4XdgQiO4vstsV/7zQe9Pjyvrz5plhMthcn&#10;HH3nSMF8FoFAqp3pqFHw+rK5ewThgyaje0eo4Bs9LMrrq0Lnxp1ph6d9aASPkM+1gjaEIZfS1y1a&#10;7WduQOLuw41WB45jI82ozzxuexlH0YO0uiO+0OoBVy3Wn/ujVVCtv9Zx8j697Q5JGsXz5WFbZxul&#10;bm+m5ycQAafwB8NFn9WhZKfKHcl40SuI0yxlVEF6D4L731wxmCUgy0L+f6D8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MpN2V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109A8DF" wp14:editId="5E1D0A5F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27940</wp:posOffset>
                      </wp:positionV>
                      <wp:extent cx="0" cy="93980"/>
                      <wp:effectExtent l="0" t="0" r="38100" b="2032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9CD58" id="Straight Connector 140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2.2pt" to="146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JCo0X3AAAAAgBAAAPAAAAZHJzL2Rvd25yZXYu&#10;eG1sTI/BTsMwEETvSPyDtUjcqFM3QiSNUwFqL9zaUsHRibdJRLwOsduGv2cRBziOZjTzplhNrhdn&#10;HEPnScN8loBAqr3tqNHwut/cPYAI0ZA1vSfU8IUBVuX1VWFy6y+0xfMuNoJLKORGQxvjkEsZ6had&#10;CTM/ILF39KMzkeXYSDuaC5e7XqokuZfOdMQLrRnwucX6Y3dyGqr151ot3qe37WGRJmr+dHips43W&#10;tzfT4xJExCn+heEHn9GhZKbKn8gG0WtQmWL0qCFNQbD/qysOZgpkWcj/B8pv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AkKjRf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1E7E1EB" wp14:editId="1B23D5BA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27940</wp:posOffset>
                      </wp:positionV>
                      <wp:extent cx="0" cy="93980"/>
                      <wp:effectExtent l="0" t="0" r="38100" b="2032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9A4600" id="Straight Connector 14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2.2pt" to="168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I1Ghb3AAAAAgBAAAPAAAAZHJzL2Rvd25yZXYu&#10;eG1sTI9BT8JAEIXvJv6HzZB4ky1tA1K7JWrg4g2Q6HHbHduG7mztLlD/vWM46PHlfXnzTb4abSfO&#10;OPjWkYLZNAKBVDnTUq3gbb+5fwDhgyajO0eo4Bs9rIrbm1xnxl1oi+ddqAWPkM+0giaEPpPSVw1a&#10;7aeuR+Lu0w1WB45DLc2gLzxuOxlH0Vxa3RJfaHSPLw1Wx93JKijXX+s4+Rjft4ckjeLZ8+G1Wm6U&#10;upuMT48gAo7hD4ZffVaHgp1KdyLjRacgSRZzRhWkKQjur7lkcBmDLHL5/4HiB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jUaFv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291DBE" wp14:editId="48CAF3AC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27305</wp:posOffset>
                      </wp:positionV>
                      <wp:extent cx="0" cy="93980"/>
                      <wp:effectExtent l="0" t="0" r="38100" b="2032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C294D" id="Straight Connector 14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2.15pt" to="157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pKUfT3QAAAAgBAAAPAAAAZHJzL2Rvd25yZXYu&#10;eG1sTI9NT8JAEIbvJvyHzZB4k+0HGKndEjRw8QZK9Ljtjm1Dd7Z2F6j/3jEc9PjmffLOM/lqtJ04&#10;4+BbRwriWQQCqXKmpVrB2+v27gGED5qM7hyhgm/0sComN7nOjLvQDs/7UAseIZ9pBU0IfSalrxq0&#10;2s9cj8TdpxusDhyHWppBX3jcdjKJontpdUt8odE9PjdYHfcnq6DcfG2S9GN83x3SeZTET4eXarlV&#10;6nY6rh9BBBzDHwy/+qwOBTuV7kTGi05BGi8WjCqYpyC4v+aSwWUMssjl/weKH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DpKUfT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4AF5144" wp14:editId="2CF2E2AE">
                      <wp:simplePos x="0" y="0"/>
                      <wp:positionH relativeFrom="column">
                        <wp:posOffset>1723605</wp:posOffset>
                      </wp:positionH>
                      <wp:positionV relativeFrom="paragraph">
                        <wp:posOffset>27305</wp:posOffset>
                      </wp:positionV>
                      <wp:extent cx="0" cy="93980"/>
                      <wp:effectExtent l="0" t="0" r="38100" b="2032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5E29A3" id="Straight Connector 14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pt,2.15pt" to="135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HhPH53AAAAAgBAAAPAAAAZHJzL2Rvd25yZXYu&#10;eG1sTI/LTsMwEEX3SP0Hayqxo85LQEOcqqB2w66FCpZOPCQR8TiN3Tb8PYNYwPLqHt05U6wm24sz&#10;jr5zpCBeRCCQamc6ahS8vmxv7kH4oMno3hEq+EIPq3J2VejcuAvt8LwPjeAR8rlW0IYw5FL6ukWr&#10;/cINSNx9uNHqwHFspBn1hcdtL5MoupVWd8QXWj3gU4v15/5kFVSb4yZJ36e33SHNoiR+PDzXy61S&#10;1/Np/QAi4BT+YPjRZ3Uo2alyJzJe9AqSuzhjVEGWguD+N1cMLmOQZSH/P1B+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eE8f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(Android Studio)</w:t>
            </w:r>
          </w:p>
          <w:p w14:paraId="4D536200" w14:textId="437594EC" w:rsidR="00523D56" w:rsidRPr="00523D56" w:rsidRDefault="00523D56" w:rsidP="00523D56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268AF4C" wp14:editId="69A830CE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67310</wp:posOffset>
                      </wp:positionV>
                      <wp:extent cx="56134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55F749" id="Straight Connector 9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5.3pt" to="168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G9blQzdAAAACQEAAA8AAABkcnMvZG93bnJl&#10;di54bWxMj8FOwzAMhu9IvENkJG4saTsGK00nQNuF2wYTHNPGtBWNU5psK2+PEQc42v+n35+L1eR6&#10;ccQxdJ40JDMFAqn2tqNGw8vz5uoWRIiGrOk9oYYvDLAqz88Kk1t/oi0ed7ERXEIhNxraGIdcylC3&#10;6EyY+QGJs3c/OhN5HBtpR3PictfLVKmFdKYjvtCaAR9brD92B6ehWn+u0+xtet3us7lKk4f9U73c&#10;aH15Md3fgYg4xT8YfvRZHUp2qvyBbBC9hnS+TBjlQC1AMJBlN9cgqt+FLAv5/4PyGw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G9blQz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35434FE" wp14:editId="78D39FD9">
                      <wp:simplePos x="0" y="0"/>
                      <wp:positionH relativeFrom="column">
                        <wp:posOffset>1805305</wp:posOffset>
                      </wp:positionH>
                      <wp:positionV relativeFrom="paragraph">
                        <wp:posOffset>9525</wp:posOffset>
                      </wp:positionV>
                      <wp:extent cx="99695" cy="104140"/>
                      <wp:effectExtent l="0" t="0" r="14605" b="101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74195E" id="Oval 14" o:spid="_x0000_s1026" style="position:absolute;margin-left:142.15pt;margin-top:.75pt;width:7.85pt;height:8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AEBAFC9" wp14:editId="3DE0EC3C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19050</wp:posOffset>
                      </wp:positionV>
                      <wp:extent cx="0" cy="93980"/>
                      <wp:effectExtent l="0" t="0" r="38100" b="203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DC4F23" id="Straight Connector 1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1.5pt" to="135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OG3jh3AAAAAgBAAAPAAAAZHJzL2Rvd25yZXYu&#10;eG1sTI9LT8MwEITvSP0P1lbiRp0HoiXEqQC1F259qT068ZJExOsQu2349yziAMfRjGa+yZej7cQF&#10;B986UhDPIhBIlTMt1Qr2u/XdAoQPmozuHKGCL/SwLCY3uc6Mu9IGL9tQCy4hn2kFTQh9JqWvGrTa&#10;z1yPxN67G6wOLIdamkFfudx2MomiB2l1S7zQ6B5fG6w+tmeroFx9rpL0NB43h/Q+SuKXw1v1uFbq&#10;djo+P4EIOIa/MPzgMzoUzFS6MxkvOgXJPI45qiDlS+z/6pKD8wXIIpf/DxTf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E4beOH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E386E00" wp14:editId="2F2BC994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19050</wp:posOffset>
                      </wp:positionV>
                      <wp:extent cx="0" cy="93980"/>
                      <wp:effectExtent l="0" t="0" r="38100" b="203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BEE30" id="Straight Connector 12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pt,1.5pt" to="157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UbfGY3AAAAAgBAAAPAAAAZHJzL2Rvd25yZXYu&#10;eG1sTI/NTsMwEITvSLyDtZW4UecHSglxKkDthVtbqvboxNskIl6H2G3D27OIA9x2NJ9mZ/LFaDtx&#10;xsG3jhTE0wgEUuVMS7WC9+3qdg7CB01Gd45QwRd6WBTXV7nOjLvQGs+bUAsOIZ9pBU0IfSalrxq0&#10;2k9dj8Te0Q1WB5ZDLc2gLxxuO5lE0Uxa3RJ/aHSPrw1WH5uTVVAuP5dJehj36116FyXxy+6telwp&#10;dTMZn59ABBzDHww/9bk6FNypdCcyXnQK0vg+YZQPnsT+ry4ZfJiDLHL5f0DxD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FRt8Zj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B1B53D1" wp14:editId="14C39B5C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19685</wp:posOffset>
                      </wp:positionV>
                      <wp:extent cx="0" cy="93980"/>
                      <wp:effectExtent l="0" t="0" r="38100" b="2032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194DF" id="Straight Connector 11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1.55pt" to="168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MupX+3AAAAAgBAAAPAAAAZHJzL2Rvd25yZXYu&#10;eG1sTI/BTsMwEETvSPyDtUjcqJMY0TbEqQC1F24tVOXoxEsSEa9D7Lbh71nEAW47mqfZmWI1uV6c&#10;cAydJw3pLAGBVHvbUaPh9WVzswARoiFrek+o4QsDrMrLi8Lk1p9pi6ddbASHUMiNhjbGIZcy1C06&#10;E2Z+QGLv3Y/ORJZjI+1ozhzuepklyZ10piP+0JoBn1qsP3ZHp6Faf64z9TYdtnt1m2Tp4/65Xm60&#10;vr6aHu5BRJziHww/9bk6lNyp8keyQfQalJorRvlIQbD/qysG50uQZSH/Dyi/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Ey6lf7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961A8D4" wp14:editId="58230DCA">
                      <wp:simplePos x="0" y="0"/>
                      <wp:positionH relativeFrom="column">
                        <wp:posOffset>1582189</wp:posOffset>
                      </wp:positionH>
                      <wp:positionV relativeFrom="paragraph">
                        <wp:posOffset>20666</wp:posOffset>
                      </wp:positionV>
                      <wp:extent cx="0" cy="93980"/>
                      <wp:effectExtent l="0" t="0" r="38100" b="203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9CC18" id="Straight Connector 10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.65pt" to="124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Cg7hA3AAAAAgBAAAPAAAAZHJzL2Rvd25yZXYu&#10;eG1sTI/BTsMwEETvSPyDtUjcqBOnQm0apwLUXri1UNGjEy9JRLwOsduGv2cRBziO5mn2bbGeXC/O&#10;OIbOk4Z0loBAqr3tqNHw+rK9W4AI0ZA1vSfU8IUB1uX1VWFy6y+0w/M+NoJHKORGQxvjkEsZ6had&#10;CTM/IHH37kdnIsexkXY0Fx53vVRJci+d6YgvtGbApxbrj/3Jaag2nxuVHae33SGbJyp9PDzXy63W&#10;tzfTwwpExCn+wfCjz+pQslPlT2SD6DWo+VIxqiHLQHD/mysGFynIspD/Hyi/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MKDuED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Style w:val="Hyperlink"/>
                <w:color w:val="auto"/>
                <w:u w:val="none"/>
                <w:lang w:val="en-GB"/>
              </w:rPr>
              <w:t>Machine Learning</w:t>
            </w:r>
          </w:p>
          <w:p w14:paraId="5654C40C" w14:textId="1944AAE0" w:rsidR="00895154" w:rsidRDefault="00895154" w:rsidP="00895154">
            <w:pPr>
              <w:rPr>
                <w:rStyle w:val="Hyperlink"/>
                <w:color w:val="auto"/>
                <w:u w:val="none"/>
                <w:lang w:val="en-GB"/>
              </w:rPr>
            </w:pPr>
          </w:p>
          <w:p w14:paraId="1812AC21" w14:textId="072D6EE9" w:rsidR="00895154" w:rsidRPr="00895154" w:rsidRDefault="00895154" w:rsidP="00895154">
            <w:pPr>
              <w:rPr>
                <w:rStyle w:val="Hyperlink"/>
                <w:b/>
                <w:bCs/>
                <w:color w:val="auto"/>
                <w:u w:val="none"/>
                <w:lang w:val="en-GB"/>
              </w:rPr>
            </w:pPr>
            <w:r w:rsidRPr="00895154">
              <w:rPr>
                <w:rStyle w:val="Hyperlink"/>
                <w:b/>
                <w:bCs/>
                <w:color w:val="auto"/>
                <w:u w:val="none"/>
                <w:lang w:val="en-GB"/>
              </w:rPr>
              <w:t>Soft Skills</w:t>
            </w:r>
          </w:p>
          <w:p w14:paraId="1F623CD1" w14:textId="4A25B864" w:rsidR="00895154" w:rsidRDefault="008B6CF0" w:rsidP="00895154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B159B45" wp14:editId="32B9BCAF">
                      <wp:simplePos x="0" y="0"/>
                      <wp:positionH relativeFrom="column">
                        <wp:posOffset>1806847</wp:posOffset>
                      </wp:positionH>
                      <wp:positionV relativeFrom="paragraph">
                        <wp:posOffset>14022</wp:posOffset>
                      </wp:positionV>
                      <wp:extent cx="100074" cy="104484"/>
                      <wp:effectExtent l="0" t="0" r="14605" b="10160"/>
                      <wp:wrapNone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AFCA7D" id="Oval 196" o:spid="_x0000_s1026" style="position:absolute;margin-left:142.25pt;margin-top:1.1pt;width:7.9pt;height:8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8EBCF33" wp14:editId="085261DE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DAB81C" id="Straight Connector 14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5pt,1.8pt" to="135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o4a5B3QAAAAgBAAAPAAAAZHJzL2Rvd25yZXYu&#10;eG1sTI9NT8JAEIbvJvyHzZB4k+0HAazdEjRw8QZK9Ljtjm1jd7Z0F6j/3jEe9PjmffLOM/l6tJ24&#10;4OBbRwriWQQCqXKmpVrB68vubgXCB01Gd45QwRd6WBeTm1xnxl1pj5dDqAWPkM+0giaEPpPSVw1a&#10;7WeuR+Luww1WB45DLc2grzxuO5lE0UJa3RJfaHSPTw1Wn4ezVVBuT9skfR/f9sd0HiXx4/G5ut8p&#10;dTsdNw8gAo7hD4YffVaHgp1KdybjRacgWcZLRhWkCxDc/+aSwdUcZJHL/w8U3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Bo4a5B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459C6DC" wp14:editId="5B81338D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D7C62" id="Straight Connector 14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1.8pt" to="157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LStYJ3QAAAAgBAAAPAAAAZHJzL2Rvd25yZXYu&#10;eG1sTI/NTsMwEITvlfoO1iJxa52fUpUQpyqovXBroYKjEy9JRLwOsduGt2dRD3Db0Yxmv8nXo+3E&#10;GQffOlIQzyMQSJUzLdUKXl92sxUIHzQZ3TlCBd/oYV1MJ7nOjLvQHs+HUAsuIZ9pBU0IfSalrxq0&#10;2s9dj8TehxusDiyHWppBX7jcdjKJoqW0uiX+0OgenxqsPg8nq6Dcfm2T9H182x/TRZTEj8fn6n6n&#10;1O3NuHkAEXAMf2H4xWd0KJipdCcyXnQK0viO0QMfSxDsX3XJwdUCZJHL/wOKH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ALStYJ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E1F44C6" wp14:editId="06A38104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23495</wp:posOffset>
                      </wp:positionV>
                      <wp:extent cx="0" cy="93980"/>
                      <wp:effectExtent l="0" t="0" r="38100" b="2032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79E2E8" id="Straight Connector 147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1.85pt" to="168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TnbJv3QAAAAgBAAAPAAAAZHJzL2Rvd25yZXYu&#10;eG1sTI/NTsMwEITvSH0Haytxo04ToG2IUxXUXrj1T3B04iWJGq9D7Lbh7VnEAW47mk+zM9lysK24&#10;YO8bRwqmkwgEUulMQ5WCw35zNwfhgyajW0eo4As9LPPRTaZT4660xcsuVIJDyKdaQR1Cl0rpyxqt&#10;9hPXIbH34XqrA8u+kqbXVw63rYyj6FFa3RB/qHWHLzWWp93ZKijWn+s4eR/etsfkPoqnz8fXcrFR&#10;6nY8rJ5ABBzCHww/9bk65NypcGcyXrQKkmS2YJSPGQj2f3XB4PwBZJ7J/wPyb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ATnbJv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4AC860C" wp14:editId="4999334B">
                      <wp:simplePos x="0" y="0"/>
                      <wp:positionH relativeFrom="column">
                        <wp:posOffset>1861185</wp:posOffset>
                      </wp:positionH>
                      <wp:positionV relativeFrom="paragraph">
                        <wp:posOffset>23495</wp:posOffset>
                      </wp:positionV>
                      <wp:extent cx="0" cy="93980"/>
                      <wp:effectExtent l="0" t="0" r="38100" b="2032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39D6B" id="Straight Connector 14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1.85pt" to="146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x64r93QAAAAgBAAAPAAAAZHJzL2Rvd25yZXYu&#10;eG1sTI/LTsMwEEX3SP0Hayqxo86DRxviVIDaDbsWKlg68TSJGo9D7Lbh75mKBSyv7tGdM/lytJ04&#10;4eBbRwriWQQCqXKmpVrB+9v6Zg7CB01Gd45QwTd6WBaTq1xnxp1pg6dtqAWPkM+0giaEPpPSVw1a&#10;7WeuR+Ju7warA8ehlmbQZx63nUyi6F5a3RJfaHSPLw1Wh+3RKihXX6sk/Rw/Nrv0Nkri591rtVgr&#10;dT0dnx5BBBzDHwwXfVaHgp1KdyTjRacgWaQxowrSBxDc/+aSwfkdyCKX/x8ofg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Bx64r9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0EC9B95" wp14:editId="1551B0F8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24130</wp:posOffset>
                      </wp:positionV>
                      <wp:extent cx="0" cy="93980"/>
                      <wp:effectExtent l="0" t="0" r="38100" b="2032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1585E" id="Straight Connector 14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.9pt" to="124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LmSaR3AAAAAgBAAAPAAAAZHJzL2Rvd25yZXYu&#10;eG1sTI9BT8JAFITvJvyHzSPxJltaglC7JWjg4g2UwHHbfbYN3be1u0D99z7jQY+Tmcx8k60G24or&#10;9r5xpGA6iUAglc40VCl4f9s+LED4oMno1hEq+EIPq3x0l+nUuBvt8LoPleAS8qlWUIfQpVL6skar&#10;/cR1SOx9uN7qwLKvpOn1jcttK+MomkurG+KFWnf4UmN53l+sgmLzuYmT03DcHZJZFE+fD6/lcqvU&#10;/XhYP4EIOIS/MPzgMzrkzFS4CxkvWgXxbPnIUQUJP2D/VxccXMxB5pn8fyD/Bg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AuZJpH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767B2A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E18A072" wp14:editId="79FEE312">
                      <wp:simplePos x="0" y="0"/>
                      <wp:positionH relativeFrom="column">
                        <wp:posOffset>1585938</wp:posOffset>
                      </wp:positionH>
                      <wp:positionV relativeFrom="paragraph">
                        <wp:posOffset>71206</wp:posOffset>
                      </wp:positionV>
                      <wp:extent cx="561340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FA27B" id="Straight Connector 14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5.6pt" to="169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E2CUUPdAAAACQEAAA8AAABkcnMvZG93bnJl&#10;di54bWxMj0FPwzAMhe9I/IfISNxY2nRCW9d0ArRduG0wsWPamLaicUqTbeXfY8QBbrbf0/P3ivXk&#10;enHGMXSeNKSzBARS7W1HjYbXl+3dAkSIhqzpPaGGLwywLq+vCpNbf6EdnvexERxCITca2hiHXMpQ&#10;t+hMmPkBibV3PzoTeR0baUdz4XDXS5Uk99KZjvhDawZ8arH+2J+chmrzuVHZcXrbHbJ5otLHw3O9&#10;3Gp9ezM9rEBEnOKfGX7wGR1KZqr8iWwQvQY1XzJ6ZCFVINiQZQseqt+DLAv5v0H5DQ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E2CUUP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Teamwork</w:t>
            </w:r>
          </w:p>
          <w:p w14:paraId="112369F1" w14:textId="2731233B" w:rsidR="00895154" w:rsidRDefault="008B6CF0" w:rsidP="00895154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E083123" wp14:editId="7CD27666">
                      <wp:simplePos x="0" y="0"/>
                      <wp:positionH relativeFrom="column">
                        <wp:posOffset>1946547</wp:posOffset>
                      </wp:positionH>
                      <wp:positionV relativeFrom="paragraph">
                        <wp:posOffset>14657</wp:posOffset>
                      </wp:positionV>
                      <wp:extent cx="100074" cy="104484"/>
                      <wp:effectExtent l="0" t="0" r="14605" b="10160"/>
                      <wp:wrapNone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656D4" id="Oval 197" o:spid="_x0000_s1026" style="position:absolute;margin-left:153.25pt;margin-top:1.15pt;width:7.9pt;height:8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1B35C6D" wp14:editId="17877534">
                      <wp:simplePos x="0" y="0"/>
                      <wp:positionH relativeFrom="column">
                        <wp:posOffset>1722755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D32AC" id="Straight Connector 155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.75pt" to="135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1pw/J3AAAAAgBAAAPAAAAZHJzL2Rvd25yZXYu&#10;eG1sTI/LTsMwEEX3SPyDNUjsqJOYRwlxKkDthl0LVbt04iGJiMchdtvw9wxiAcure3TnTLGYXC+O&#10;OIbOk4Z0loBAqr3tqNHw9rq6moMI0ZA1vSfU8IUBFuX5WWFy60+0xuMmNoJHKORGQxvjkEsZ6had&#10;CTM/IHH37kdnIsexkXY0Jx53vcyS5FY60xFfaM2Azy3WH5uD01AtP5eZ2k+79VZdJ1n6tH2p71da&#10;X15Mjw8gIk7xD4YffVaHkp0qfyAbRK8hu0sVoxrUDQjuf3PF4FyBLAv5/4Hy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DWnD8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BDB7335" wp14:editId="42A81984">
                      <wp:simplePos x="0" y="0"/>
                      <wp:positionH relativeFrom="column">
                        <wp:posOffset>2002790</wp:posOffset>
                      </wp:positionH>
                      <wp:positionV relativeFrom="paragraph">
                        <wp:posOffset>22225</wp:posOffset>
                      </wp:positionV>
                      <wp:extent cx="0" cy="93980"/>
                      <wp:effectExtent l="0" t="0" r="38100" b="2032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A38BC" id="Straight Connector 15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1.75pt" to="157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HZ/kW3QAAAAgBAAAPAAAAZHJzL2Rvd25yZXYu&#10;eG1sTI/NTsMwEITvSH0Haytxo85Pi0qIUxXUXri1UMHRiZckarwOsduGt2dRD3Db0XyanclXo+3E&#10;GQffOlIQzyIQSJUzLdUK3l63d0sQPmgyunOECr7Rw6qY3OQ6M+5COzzvQy04hHymFTQh9JmUvmrQ&#10;aj9zPRJ7n26wOrAcamkGfeFw28kkiu6l1S3xh0b3+NxgddyfrIJy87VJ0o/xfXdI51ESPx1eqoet&#10;UrfTcf0IIuAY/mD4rc/VoeBOpTuR8aJTkMaLOaN8LECwf9Ulg8sUZJHL/wOKH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DHZ/kW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DBD2592" wp14:editId="45E7BDAF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93F4EB" id="Straight Connector 15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.8pt" to="168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nFNEc3QAAAAgBAAAPAAAAZHJzL2Rvd25yZXYu&#10;eG1sTI/NTsMwEITvSH0Ha5G4UadJaUuIUwFqL9z6Jzg68ZJEjdchdtvw9iziUG47mk+zM9lysK04&#10;Y+8bRwom4wgEUulMQ5WC/W59vwDhgyajW0eo4Bs9LPPRTaZT4y60wfM2VIJDyKdaQR1Cl0rpyxqt&#10;9mPXIbH36XqrA8u+kqbXFw63rYyjaCatbog/1LrD1xrL4/ZkFRSrr1WcfAzvm0MyjeLJy+GtfFwr&#10;dXc7PD+BCDiEKwy/9bk65NypcCcyXrQKkmT+wCgfMxDs/+mCwcUUZJ7J/wPyH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CnFNEc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E469502" wp14:editId="6664CF85">
                      <wp:simplePos x="0" y="0"/>
                      <wp:positionH relativeFrom="column">
                        <wp:posOffset>1858645</wp:posOffset>
                      </wp:positionH>
                      <wp:positionV relativeFrom="paragraph">
                        <wp:posOffset>22860</wp:posOffset>
                      </wp:positionV>
                      <wp:extent cx="0" cy="93980"/>
                      <wp:effectExtent l="0" t="0" r="38100" b="2032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DDEAB" id="Straight Connector 15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1.8pt" to="146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fF8Vh3AAAAAgBAAAPAAAAZHJzL2Rvd25yZXYu&#10;eG1sTI/BTsMwEETvSPyDtUjcqFOnKm2IUwFqL9xaqNqjEy9JRLwOsduGv2cRBziO5mn2bb4aXSfO&#10;OITWk4bpJAGBVHnbUq3h7XVztwARoiFrOk+o4QsDrIrrq9xk1l9oi+ddrAWPUMiMhibGPpMyVA06&#10;Eya+R+Lu3Q/ORI5DLe1gLjzuOqmSZC6daYkvNKbH5warj93JaSjXn2uVHsfDdp/OEjV92r9Uy43W&#10;tzfj4wOIiGP8g+FHn9WhYKfSn8gG0WlQS3XPqIZ0DoL731wyuJiBLHL5/4Hi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F8XxWH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8590DDA" wp14:editId="4479FF34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23495</wp:posOffset>
                      </wp:positionV>
                      <wp:extent cx="0" cy="93980"/>
                      <wp:effectExtent l="0" t="0" r="38100" b="2032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AEE01A" id="Straight Connector 15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1.85pt" to="124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NOx+43QAAAAgBAAAPAAAAZHJzL2Rvd25yZXYu&#10;eG1sTI9BT8JAEIXvJP6HzZh4ky0tCtRuCRq4eAMhetx2x7ahO1u7C9R/7xgPcnx5X958ky0H24oz&#10;9r5xpGAyjkAglc40VCnYv23u5yB80GR06wgVfKOHZX4zynRq3IW2eN6FSvAI+VQrqEPoUil9WaPV&#10;fuw6JO4+XW914NhX0vT6wuO2lXEUPUqrG+ILte7wpcbyuDtZBcX6ax0nH8P79pBMo3jyfHgtFxul&#10;7m6H1ROIgEP4h+FXn9UhZ6fCnch40SqIp4uEUQXJDAT3f7lgcP4AMs/k9QP5D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ANOx+4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3A3F21E" wp14:editId="17403839">
                      <wp:simplePos x="0" y="0"/>
                      <wp:positionH relativeFrom="column">
                        <wp:posOffset>1583382</wp:posOffset>
                      </wp:positionH>
                      <wp:positionV relativeFrom="paragraph">
                        <wp:posOffset>70815</wp:posOffset>
                      </wp:positionV>
                      <wp:extent cx="561340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624776" id="Straight Connector 150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5.6pt" to="168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Cdd/XfdAAAACQEAAA8AAABkcnMvZG93bnJl&#10;di54bWxMj8FOwzAQRO9I/IO1SNyoEycCGuJUgNoLtxYqODrxkkTE6xC7bfh7FnGA4848zc6Uq9kN&#10;4ohT6D1pSBcJCKTG255aDS/Pm6tbECEasmbwhBq+MMCqOj8rTWH9ibZ43MVWcAiFwmjoYhwLKUPT&#10;oTNh4Uck9t795Ezkc2qlncyJw90gVZJcS2d64g+dGfGxw+Zjd3Aa6vXnWmVv8+t2n+WJSh/2T81y&#10;o/XlxXx/ByLiHP9g+KnP1aHiTrU/kA1i0KDyZc4oG6kCwUCW3fCW+leQVSn/L6i+AQ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Cdd/Xf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Communication</w:t>
            </w:r>
          </w:p>
          <w:p w14:paraId="3A58E409" w14:textId="489CA265" w:rsidR="00895154" w:rsidRDefault="008B6CF0" w:rsidP="00895154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0534517" wp14:editId="7E335F24">
                      <wp:simplePos x="0" y="0"/>
                      <wp:positionH relativeFrom="column">
                        <wp:posOffset>1946262</wp:posOffset>
                      </wp:positionH>
                      <wp:positionV relativeFrom="paragraph">
                        <wp:posOffset>15240</wp:posOffset>
                      </wp:positionV>
                      <wp:extent cx="99695" cy="104140"/>
                      <wp:effectExtent l="0" t="0" r="14605" b="10160"/>
                      <wp:wrapNone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95" cy="104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258FC" id="Oval 198" o:spid="_x0000_s1026" style="position:absolute;margin-left:153.25pt;margin-top:1.2pt;width:7.85pt;height:8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8313D16" wp14:editId="0CD74E56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19685</wp:posOffset>
                      </wp:positionV>
                      <wp:extent cx="0" cy="93980"/>
                      <wp:effectExtent l="0" t="0" r="38100" b="2032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A3D879" id="Straight Connector 16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.55pt" to="135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g5zd93AAAAAgBAAAPAAAAZHJzL2Rvd25yZXYu&#10;eG1sTI/BTsMwEETvSPyDtUjcqJ0EERriVIDaC7cWKjg68ZJExOsQu234exZxgONonmbflqvZDeKI&#10;U+g9aUgWCgRS421PrYaX583VLYgQDVkzeEINXxhgVZ2flaaw/kRbPO5iK3iEQmE0dDGOhZSh6dCZ&#10;sPAjEnfvfnImcpxaaSdz4nE3yFSpG+lMT3yhMyM+dth87A5OQ73+XKfZ2/y63WfXKk0e9k/NcqP1&#10;5cV8fwci4hz/YPjRZ3Wo2Kn2B7JBDBrSXOWMasgSENz/5prBfAmyKuX/B6pv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GDnN33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4BDC372" wp14:editId="3AE4E048">
                      <wp:simplePos x="0" y="0"/>
                      <wp:positionH relativeFrom="column">
                        <wp:posOffset>1998980</wp:posOffset>
                      </wp:positionH>
                      <wp:positionV relativeFrom="paragraph">
                        <wp:posOffset>19685</wp:posOffset>
                      </wp:positionV>
                      <wp:extent cx="0" cy="93980"/>
                      <wp:effectExtent l="0" t="0" r="38100" b="2032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38ABD" id="Straight Connector 16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1.55pt" to="157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DTE813AAAAAgBAAAPAAAAZHJzL2Rvd25yZXYu&#10;eG1sTI/NTsMwEITvlfoO1iJxo85PBTTEqQpqL9xaqODoxEsSEa9D7Lbh7dmqB3rb0Yxmv8mXo+3E&#10;EQffOlIQzyIQSJUzLdUK3t82d48gfNBkdOcIFfyih2UxneQ6M+5EWzzuQi24hHymFTQh9JmUvmrQ&#10;aj9zPRJ7X26wOrAcamkGfeJy28kkiu6l1S3xh0b3+NJg9b07WAXl+medpJ/jx3afzqMkft6/VouN&#10;Urc34+oJRMAx/IfhjM/oUDBT6Q5kvOgUpPGc0cP5AMH+RZccfFiALHJ5PaD4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ANMTzX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D4EB0A9" wp14:editId="797CF5FB">
                      <wp:simplePos x="0" y="0"/>
                      <wp:positionH relativeFrom="column">
                        <wp:posOffset>2139315</wp:posOffset>
                      </wp:positionH>
                      <wp:positionV relativeFrom="paragraph">
                        <wp:posOffset>20320</wp:posOffset>
                      </wp:positionV>
                      <wp:extent cx="0" cy="93980"/>
                      <wp:effectExtent l="0" t="0" r="38100" b="2032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A7B14" id="Straight Connector 15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1.6pt" to="168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UWYXX3AAAAAgBAAAPAAAAZHJzL2Rvd25yZXYu&#10;eG1sTI/BTsMwEETvSP0Haytxo3YTVLUhTtWi9sKthQqOTrwkEfE6xG4b/p5FHOC2o3mancnXo+vE&#10;BYfQetIwnykQSJW3LdUaXp73d0sQIRqypvOEGr4wwLqY3OQms/5KB7wcYy04hEJmNDQx9pmUoWrQ&#10;mTDzPRJ7735wJrIcamkHc+Vw18lEqYV0piX+0JgeHxusPo5np6Hcfe6S9G18PZzSe5XMt6enarXX&#10;+nY6bh5ARBzjHww/9bk6FNyp9GeyQXQa0nSxYpSPBAT7v7pkcKlAFrn8P6D4Bg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NRZhdf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74A7680" wp14:editId="49F5977E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20320</wp:posOffset>
                      </wp:positionV>
                      <wp:extent cx="0" cy="93980"/>
                      <wp:effectExtent l="0" t="0" r="38100" b="2032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675E6" id="Straight Connector 158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.6pt" to="146.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2L71F3AAAAAgBAAAPAAAAZHJzL2Rvd25yZXYu&#10;eG1sTI/BTsMwEETvSPyDtUjcqB0HoTaNUwFqL9zaUsHRSbZJRLwOsduGv2cRBziO5mn2bb6aXC/O&#10;OIbOk4FkpkAgVb7uqDHwut/czUGEaKm2vSc08IUBVsX1VW6z2l9oi+ddbASPUMisgTbGIZMyVC06&#10;G2Z+QOLu6EdnI8exkfVoLzzueqmVepDOdsQXWjvgc4vVx+7kDJTrz7VO36e37SG9Vzp5OrxUi40x&#10;tzfT4xJExCn+wfCjz+pQsFPpT1QH0RvQC50waiDVILj/zSWDcwWyyOX/B4pv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LYvvUX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B317158" wp14:editId="6DC1999B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20955</wp:posOffset>
                      </wp:positionV>
                      <wp:extent cx="0" cy="93980"/>
                      <wp:effectExtent l="0" t="0" r="38100" b="2032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2C0FF" id="Straight Connector 15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.65pt" to="124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vHcXk3AAAAAgBAAAPAAAAZHJzL2Rvd25yZXYu&#10;eG1sTI/LTsMwEEX3SP0Hayqxo86jghDiVAW1G3YtVLB04iGJiMdp7Lbh7xnEApZX9+jOmWI12V6c&#10;cfSdIwXxIgKBVDvTUaPg9WV7k4HwQZPRvSNU8IUeVuXsqtC5cRfa4XkfGsEj5HOtoA1hyKX0dYtW&#10;+4UbkLj7cKPVgePYSDPqC4/bXiZRdCut7ogvtHrApxbrz/3JKqg2x02Svk9vu0O6jJL48fBc32+V&#10;up5P6wcQAafwB8OPPqtDyU6VO5HxoleQLLM7RhWkKQjuf3PFYBaDLAv5/4Hy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O8dxeT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6E1973A" wp14:editId="372ED189">
                      <wp:simplePos x="0" y="0"/>
                      <wp:positionH relativeFrom="column">
                        <wp:posOffset>1579315</wp:posOffset>
                      </wp:positionH>
                      <wp:positionV relativeFrom="paragraph">
                        <wp:posOffset>68400</wp:posOffset>
                      </wp:positionV>
                      <wp:extent cx="561340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299E2" id="Straight Connector 15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5.4pt" to="168.5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G7Zrx/dAAAACQEAAA8AAABkcnMvZG93bnJl&#10;di54bWxMj8FOwzAQRO9I/IO1SNyonaSiJcSpALUXbi1UcHTiJYmI1yF22/D3LOoBjjvzNDtTrCbX&#10;iyOOofOkIZkpEEi1tx01Gl5fNjdLECEasqb3hBq+McCqvLwoTG79ibZ43MVGcAiF3GhoYxxyKUPd&#10;ojNh5gck9j786Ezkc2ykHc2Jw10vU6VupTMd8YfWDPjUYv25OzgN1fprnWbv09t2n81Vmjzun+u7&#10;jdbXV9PDPYiIU/yD4bc+V4eSO1X+QDaIXkM6Xy4YZUPxBAaybJGAqM6CLAv5f0H5Aw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G7Zrx/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Time Management</w:t>
            </w:r>
          </w:p>
          <w:p w14:paraId="770B94D7" w14:textId="4EBC7F2B" w:rsidR="00895154" w:rsidRDefault="008B6CF0" w:rsidP="00895154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A142F7D" wp14:editId="6EB7A21A">
                      <wp:simplePos x="0" y="0"/>
                      <wp:positionH relativeFrom="column">
                        <wp:posOffset>2089517</wp:posOffset>
                      </wp:positionH>
                      <wp:positionV relativeFrom="paragraph">
                        <wp:posOffset>25915</wp:posOffset>
                      </wp:positionV>
                      <wp:extent cx="100074" cy="104484"/>
                      <wp:effectExtent l="0" t="0" r="14605" b="10160"/>
                      <wp:wrapNone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EA1F4F" id="Oval 199" o:spid="_x0000_s1026" style="position:absolute;margin-left:164.55pt;margin-top:2.05pt;width:7.9pt;height:8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2D71DB2" wp14:editId="3BF91C85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34290</wp:posOffset>
                      </wp:positionV>
                      <wp:extent cx="0" cy="93980"/>
                      <wp:effectExtent l="0" t="0" r="38100" b="2032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AA461" id="Straight Connector 167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2.7pt" to="135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wnNgu3AAAAAgBAAAPAAAAZHJzL2Rvd25yZXYu&#10;eG1sTI9BT8MwDIXvSPyHyEjcWLJswChNJ0DbhdsG0zimjWkrGqc02Vb+PUYc4GQ/vafnz/ly9J04&#10;4hDbQAamEwUCqQqupdrA68v6agEiJkvOdoHQwBdGWBbnZ7nNXDjRBo/bVAsuoZhZA01KfSZlrBr0&#10;Nk5Cj8Teexi8TSyHWrrBnrjcd1IrdSO9bYkvNLbHpwarj+3BGyhXnys9exv3m91srvT0cfdc3a2N&#10;ubwYH+5BJBzTXxh+8BkdCmYqw4FcFJ0BfavmHDVwzYP9X13yojTIIpf/Hyi+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DCc2C7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BE1ACD4" wp14:editId="5EC7EA6A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34290</wp:posOffset>
                      </wp:positionV>
                      <wp:extent cx="0" cy="93980"/>
                      <wp:effectExtent l="0" t="0" r="38100" b="2032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A7DF5" id="Straight Connector 16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5pt,2.7pt" to="157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eMW4E3AAAAAgBAAAPAAAAZHJzL2Rvd25yZXYu&#10;eG1sTI/NTsMwEITvSLyDtUjcqJ2fIgjZVIDaC7cWKjg68ZJExOsQu214e4w4wHE0o5lvytVsB3Gk&#10;yfeOEZKFAkHcONNzi/DyvLm6AeGDZqMHx4TwRR5W1flZqQvjTryl4y60IpawLzRCF8JYSOmbjqz2&#10;CzcSR+/dTVaHKKdWmkmfYrkdZKrUtbS657jQ6ZEeO2o+dgeLUK8/12n2Nr9u91mu0uRh/9TcbhAv&#10;L+b7OxCB5vAXhh/8iA5VZKrdgY0XA0KW5MsYRVjmIKL/q2uEVKUgq1L+P1B9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F4xbgT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38BC00F" wp14:editId="3678C504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34925</wp:posOffset>
                      </wp:positionV>
                      <wp:extent cx="0" cy="93980"/>
                      <wp:effectExtent l="0" t="0" r="38100" b="2032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07A075" id="Straight Connector 16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2.75pt" to="168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yPTUx3AAAAAgBAAAPAAAAZHJzL2Rvd25yZXYu&#10;eG1sTI/BTsMwEETvSPyDtUjcqN2ERiVkUwFqL9xaqMrRiZckIl6H2G3D32PEAY6jGc28KVaT7cWJ&#10;Rt85RpjPFAji2pmOG4TXl83NEoQPmo3uHRPCF3lYlZcXhc6NO/OWTrvQiFjCPtcIbQhDLqWvW7La&#10;z9xAHL13N1odohwbaUZ9juW2l4lSmbS647jQ6oGeWqo/dkeLUK0/10n6Nh22+/RWJfPH/XN9t0G8&#10;vpoe7kEEmsJfGH7wIzqUkalyRzZe9AhpmmUxirBYgIj+r64QEpWCLAv5/0D5D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DI9NTH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8716FAF" wp14:editId="522B027E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34925</wp:posOffset>
                      </wp:positionV>
                      <wp:extent cx="0" cy="93980"/>
                      <wp:effectExtent l="0" t="0" r="38100" b="2032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942F2" id="Straight Connector 16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2.75pt" to="14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Naesq3AAAAAgBAAAPAAAAZHJzL2Rvd25yZXYu&#10;eG1sTI/BTsMwEETvSPyDtUjcqJ2EojbEqQC1F24tVOXoxEsSEa9D7Lbh71nEAW4zmtXM22I1uV6c&#10;cAydJw3JTIFAqr3tqNHw+rK5WYAI0ZA1vSfU8IUBVuXlRWFy68+0xdMuNoJLKORGQxvjkEsZ6had&#10;CTM/IHH27kdnItuxkXY0Zy53vUyVupPOdMQLrRnwqcX6Y3d0Gqr15zrN3qbDdp/dqjR53D/Xy43W&#10;11fTwz2IiFP8O4YffEaHkpkqfyQbRK8hXSaMHjXM5yA4//UVC5WBLAv5/4Hy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E1p6yr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1B608BC" wp14:editId="570B8605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35560</wp:posOffset>
                      </wp:positionV>
                      <wp:extent cx="0" cy="93980"/>
                      <wp:effectExtent l="0" t="0" r="38100" b="2032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E4823" id="Straight Connector 163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2.8pt" to="124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IAMhf3QAAAAgBAAAPAAAAZHJzL2Rvd25yZXYu&#10;eG1sTI/BTsMwEETvSPyDtUjcqN00VG2IUwFqL9xaqOjRiZckIl6H2G3D37OoB7jtaEazb/LV6Dpx&#10;wiG0njRMJwoEUuVtS7WGt9fN3QJEiIas6Tyhhm8MsCqur3KTWX+mLZ52sRZcQiEzGpoY+0zKUDXo&#10;TJj4Hom9Dz84E1kOtbSDOXO562Si1Fw60xJ/aEyPzw1Wn7uj01Cuv9bJ7DC+b/ezVCXTp/1Ltdxo&#10;fXszPj6AiDjGvzD84jM6FMxU+iPZIDoNSbpIOarhfg6C/Ysu+VApyCKX/wcUP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AIAMhf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4DFBFF1" wp14:editId="70215D62">
                      <wp:simplePos x="0" y="0"/>
                      <wp:positionH relativeFrom="column">
                        <wp:posOffset>1577353</wp:posOffset>
                      </wp:positionH>
                      <wp:positionV relativeFrom="paragraph">
                        <wp:posOffset>82700</wp:posOffset>
                      </wp:positionV>
                      <wp:extent cx="561340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E84390" id="Straight Connector 16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6.5pt" to="168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B9/pUDdAAAACQEAAA8AAABkcnMvZG93bnJl&#10;di54bWxMj8FOwzAQRO9I/IO1SNyo0ziq2hCnAtReuLVQ0aMTL0lEvA6x24a/ZxEHOO7M0+xMsZ5c&#10;L844hs6ThvksAYFUe9tRo+H1ZXu3BBGiIWt6T6jhCwOsy+urwuTWX2iH531sBIdQyI2GNsYhlzLU&#10;LToTZn5AYu/dj85EPsdG2tFcONz1Mk2ShXSmI/7QmgGfWqw/9ienodp8blJ1nN52B5Ul6fzx8Fyv&#10;tlrf3kwP9yAiTvEPhp/6XB1K7lT5E9kgeg1ptswYZUPxJgaUWvCW6leQZSH/Lyi/AQ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B9/pUD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Critical Thinking</w:t>
            </w:r>
          </w:p>
          <w:p w14:paraId="64ECF388" w14:textId="306776DA" w:rsidR="00895154" w:rsidRPr="00895154" w:rsidRDefault="008B6CF0" w:rsidP="00895154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36764EE" wp14:editId="48E47F82">
                      <wp:simplePos x="0" y="0"/>
                      <wp:positionH relativeFrom="column">
                        <wp:posOffset>2089517</wp:posOffset>
                      </wp:positionH>
                      <wp:positionV relativeFrom="paragraph">
                        <wp:posOffset>21241</wp:posOffset>
                      </wp:positionV>
                      <wp:extent cx="100074" cy="104484"/>
                      <wp:effectExtent l="0" t="0" r="14605" b="10160"/>
                      <wp:wrapNone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BD4E36" id="Oval 200" o:spid="_x0000_s1026" style="position:absolute;margin-left:164.55pt;margin-top:1.65pt;width:7.9pt;height: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58F4BC0" wp14:editId="50FDF6C9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31115</wp:posOffset>
                      </wp:positionV>
                      <wp:extent cx="0" cy="93980"/>
                      <wp:effectExtent l="0" t="0" r="38100" b="2032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D56D55" id="Straight Connector 173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2.45pt" to="134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ATROi3AAAAAgBAAAPAAAAZHJzL2Rvd25yZXYu&#10;eG1sTI9BT8JAEIXvJv6HzZB4ky2lAVu7JWrg4g2Q6HHbHduG7mztLlD/vWM46PHlfXnzTb4abSfO&#10;OPjWkYLZNAKBVDnTUq3gbb+5fwDhgyajO0eo4Bs9rIrbm1xnxl1oi+ddqAWPkM+0giaEPpPSVw1a&#10;7aeuR+Lu0w1WB45DLc2gLzxuOxlH0UJa3RJfaHSPLw1Wx93JKijXX+t4/jG+bw/zJIpnz4fXKt0o&#10;dTcZnx5BBBzDHwy/+qwOBTuV7kTGi05BvEgTRhUkKQjur7lkMF2CLHL5/4HiB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ABNE6L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5ED718A" wp14:editId="39F1676B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31115</wp:posOffset>
                      </wp:positionV>
                      <wp:extent cx="0" cy="93980"/>
                      <wp:effectExtent l="0" t="0" r="38100" b="2032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83882" id="Straight Connector 172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.45pt" to="156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9o+c23QAAAAgBAAAPAAAAZHJzL2Rvd25yZXYu&#10;eG1sTI/LTsMwEEX3SPyDNUjsqPMolIQ4FaB2w66FqiydeEgi4nGI3Tb8PVOxgOXVPbpzplhOthdH&#10;HH3nSEE8i0Ag1c501Ch4e13f3IPwQZPRvSNU8I0eluXlRaFz4060weM2NIJHyOdaQRvCkEvp6xat&#10;9jM3IHH34UarA8exkWbUJx63vUyi6E5a3RFfaPWAzy3Wn9uDVVCtvlZJ+j7tN7t0HiXx0+6lztZK&#10;XV9Njw8gAk7hD4azPqtDyU6VO5DxoleQxuktowrmGQjuf3PFYLYAWRby/wPlD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C9o+c2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1702D29" wp14:editId="7D195679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31750</wp:posOffset>
                      </wp:positionV>
                      <wp:extent cx="0" cy="93980"/>
                      <wp:effectExtent l="0" t="0" r="38100" b="2032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63C4A9" id="Straight Connector 17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2.5pt" to="167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KCubJ3AAAAAgBAAAPAAAAZHJzL2Rvd25yZXYu&#10;eG1sTI/NTsMwEITvSH0Ha5G4UacJrdoQpyqovXDrn9qjEy9JRLwOsduGt2cRBziOZjTzTbYcbCuu&#10;2PvGkYLJOAKBVDrTUKXgsN88zkH4oMno1hEq+EIPy3x0l+nUuBtt8boLleAS8qlWUIfQpVL6skar&#10;/dh1SOy9u97qwLKvpOn1jcttK+MomkmrG+KFWnf4WmP5sbtYBcX6cx0n5+G0PSZPUTx5Ob6Vi41S&#10;D/fD6hlEwCH8heEHn9EhZ6bCXch40SpIkumMowqmfIn9X11wcDEHmWfy/4H8G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oK5sn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51FB756" wp14:editId="501761A8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31750</wp:posOffset>
                      </wp:positionV>
                      <wp:extent cx="0" cy="93980"/>
                      <wp:effectExtent l="0" t="0" r="38100" b="2032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B9F68" id="Straight Connector 170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pt,2.5pt" to="145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L1AOF3AAAAAgBAAAPAAAAZHJzL2Rvd25yZXYu&#10;eG1sTI/BTsMwEETvSPyDtZW4UbspRU2IUwFqL9xaqODoxEsSNV6H2G3D33cRBziOZjTzJl+NrhMn&#10;HELrScNsqkAgVd62VGt4e93cLkGEaMiazhNq+MYAq+L6KjeZ9Wfa4mkXa8ElFDKjoYmxz6QMVYPO&#10;hKnvkdj79IMzkeVQSzuYM5e7TiZK3UtnWuKFxvT43GB12B2dhnL9tU7mH+P7dj+/U8nsaf9SpRut&#10;bybj4wOIiGP8C8MPPqNDwUylP5INotOQpIrRo4YFX2L/V5ccTJcgi1z+P1Bc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AvUA4X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9D1475E" wp14:editId="2C0A540E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32385</wp:posOffset>
                      </wp:positionV>
                      <wp:extent cx="0" cy="93980"/>
                      <wp:effectExtent l="0" t="0" r="38100" b="2032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A0AAEE" id="Straight Connector 16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pt,2.55pt" to="123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Nq7/i3AAAAAgBAAAPAAAAZHJzL2Rvd25yZXYu&#10;eG1sTI9BT4NAEIXvJv6HzZh4swsUrSBLo6a9eGu1qceFHYHIziK7bfHfO40HPb68L2++KZaT7cUR&#10;R985UhDPIhBItTMdNQreXtc39yB80GR07wgVfKOHZXl5UejcuBNt8LgNjeAR8rlW0IYw5FL6ukWr&#10;/cwNSNx9uNHqwHFspBn1icdtL5MoupNWd8QXWj3gc4v15/ZgFVSrr1Uyf5/2m908jZL4afdSZ2ul&#10;rq+mxwcQAafwB8NZn9WhZKfKHch40StI0kXKqILbGAT3v7liMMtAloX8/0D5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I2rv+L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855FF95" wp14:editId="234777C0">
                      <wp:simplePos x="0" y="0"/>
                      <wp:positionH relativeFrom="column">
                        <wp:posOffset>1571608</wp:posOffset>
                      </wp:positionH>
                      <wp:positionV relativeFrom="paragraph">
                        <wp:posOffset>79792</wp:posOffset>
                      </wp:positionV>
                      <wp:extent cx="561340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CF3861" id="Straight Connector 16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6.3pt" to="167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Adaptability</w:t>
            </w:r>
          </w:p>
          <w:p w14:paraId="45EC5F59" w14:textId="55485E91" w:rsidR="00895154" w:rsidRDefault="00895154" w:rsidP="00895154">
            <w:pPr>
              <w:rPr>
                <w:rStyle w:val="Hyperlink"/>
                <w:color w:val="auto"/>
                <w:u w:val="none"/>
                <w:lang w:val="en-GB"/>
              </w:rPr>
            </w:pPr>
          </w:p>
          <w:p w14:paraId="108AF70D" w14:textId="77777777" w:rsidR="00895154" w:rsidRDefault="00895154" w:rsidP="00895154">
            <w:pPr>
              <w:rPr>
                <w:rStyle w:val="Hyperlink"/>
                <w:color w:val="auto"/>
                <w:u w:val="none"/>
                <w:lang w:val="en-GB"/>
              </w:rPr>
            </w:pPr>
          </w:p>
          <w:p w14:paraId="0CF1E764" w14:textId="2E8A023E" w:rsidR="00895154" w:rsidRPr="00895154" w:rsidRDefault="00895154" w:rsidP="00895154">
            <w:pPr>
              <w:rPr>
                <w:rStyle w:val="Hyperlink"/>
                <w:b/>
                <w:bCs/>
                <w:color w:val="auto"/>
                <w:u w:val="none"/>
                <w:lang w:val="en-GB"/>
              </w:rPr>
            </w:pPr>
            <w:r w:rsidRPr="00895154">
              <w:rPr>
                <w:rStyle w:val="Hyperlink"/>
                <w:b/>
                <w:bCs/>
                <w:color w:val="auto"/>
                <w:u w:val="none"/>
                <w:lang w:val="en-GB"/>
              </w:rPr>
              <w:t>Language Proficiency</w:t>
            </w:r>
          </w:p>
          <w:p w14:paraId="650CB2FD" w14:textId="75BCD889" w:rsidR="00767B2A" w:rsidRDefault="008B6CF0" w:rsidP="00895154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B5D742A" wp14:editId="6DBAC428">
                      <wp:simplePos x="0" y="0"/>
                      <wp:positionH relativeFrom="column">
                        <wp:posOffset>2068192</wp:posOffset>
                      </wp:positionH>
                      <wp:positionV relativeFrom="paragraph">
                        <wp:posOffset>18677</wp:posOffset>
                      </wp:positionV>
                      <wp:extent cx="100074" cy="104484"/>
                      <wp:effectExtent l="0" t="0" r="14605" b="10160"/>
                      <wp:wrapNone/>
                      <wp:docPr id="201" name="Oval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B82587" id="Oval 201" o:spid="_x0000_s1026" style="position:absolute;margin-left:162.85pt;margin-top:1.45pt;width:7.9pt;height:8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A01A7D3" wp14:editId="0D7431BB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66040</wp:posOffset>
                      </wp:positionV>
                      <wp:extent cx="561340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52EC26" id="Straight Connector 17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5.2pt" to="166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LMNyArdAAAACQEAAA8AAABkcnMvZG93bnJl&#10;di54bWxMj8FOwzAQRO9I/IO1SNyo3SSqII1TAWov3NpS0aMTL0lEvA6x24a/ZxEHOO7M0+xMsZpc&#10;L844hs6ThvlMgUCqve2o0fC639zdgwjRkDW9J9TwhQFW5fVVYXLrL7TF8y42gkMo5EZDG+OQSxnq&#10;Fp0JMz8gsffuR2cin2Mj7WguHO56mSi1kM50xB9aM+Bzi/XH7uQ0VOvPdZIep7ftIc1UMn86vNQP&#10;G61vb6bHJYiIU/yD4ac+V4eSO1X+RDaIXkOSZQtG2VAZCAbSNOVx1a8gy0L+X1B+Aw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LMNyAr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32C8DBD" wp14:editId="3DA48C08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19050</wp:posOffset>
                      </wp:positionV>
                      <wp:extent cx="0" cy="93980"/>
                      <wp:effectExtent l="0" t="0" r="38100" b="2032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2681FF" id="Straight Connector 175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1.5pt" to="122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SXo4i3AAAAAgBAAAPAAAAZHJzL2Rvd25yZXYu&#10;eG1sTI9BT8JAFITvJv6HzSPxJlvaBrB2S9TAxRsg0eO2+2wbum9rd4H6732Ggx4nM5n5Jl+NthNn&#10;HHzrSMFsGoFAqpxpqVbwtt/cL0H4oMnozhEq+EYPq+L2JteZcRfa4nkXasEl5DOtoAmhz6T0VYNW&#10;+6nrkdj7dIPVgeVQSzPoC5fbTsZRNJdWt8QLje7xpcHquDtZBeX6ax0nH+P79pCkUTx7PrxWDxul&#10;7ibj0yOIgGP4C8MvPqNDwUylO5HxolMQp+mcowoSvsT+VZccXCxBFrn8f6D4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BJejiL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5BFEA13" wp14:editId="6C9CD21D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18415</wp:posOffset>
                      </wp:positionV>
                      <wp:extent cx="0" cy="93980"/>
                      <wp:effectExtent l="0" t="0" r="38100" b="2032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76AA0" id="Straight Connector 176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45pt" to="2in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Gsgbe3QAAAAgBAAAPAAAAZHJzL2Rvd25yZXYu&#10;eG1sTI9BT8JAEIXvJvyHzZB4ky3FSCndEjRw8QZK5Ljtjm1jd7Z0F6j/3jEc9DYv7+XN97LVYFtx&#10;wd43jhRMJxEIpNKZhioF72/bhwSED5qMbh2hgm/0sMpHd5lOjbvSDi/7UAkuIZ9qBXUIXSqlL2u0&#10;2k9ch8Tep+utDiz7SppeX7nctjKOoidpdUP8odYdvtRYfu3PVkGxOW3i2XH42B1mj1E8fT68lout&#10;UvfjYb0EEXAIf2H4xWd0yJmpcGcyXrQK4iThLYGPBQj2b7rg4HwOMs/k/wH5D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CGsgbe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F351DA0" wp14:editId="5735A01D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18415</wp:posOffset>
                      </wp:positionV>
                      <wp:extent cx="0" cy="93980"/>
                      <wp:effectExtent l="0" t="0" r="38100" b="2032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B9D5A" id="Straight Connector 177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1.45pt" to="166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3h3zy3AAAAAgBAAAPAAAAZHJzL2Rvd25yZXYu&#10;eG1sTI/BTsMwEETvSP0Haytxo04dRGmIUxXUXri1UMHRiZckIl6nsduGv2cRBziOZjTzJl+NrhNn&#10;HELrScN8loBAqrxtqdbw+rK9uQcRoiFrOk+o4QsDrIrJVW4y6y+0w/M+1oJLKGRGQxNjn0kZqgad&#10;CTPfI7H34QdnIsuhlnYwFy53nVRJciedaYkXGtPjU4PV5/7kNJSb40al7+Pb7pDeJmr+eHiullut&#10;r6fj+gFExDH+heEHn9GhYKbSn8gG0WlIU8XoUYNagmD/V5ccXCxAFrn8f6D4Bg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DeHfPL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7ED4DD1" wp14:editId="3F4C62DC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17780</wp:posOffset>
                      </wp:positionV>
                      <wp:extent cx="0" cy="93980"/>
                      <wp:effectExtent l="0" t="0" r="38100" b="2032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9CD5A" id="Straight Connector 178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1.4pt" to="155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iVtb23AAAAAgBAAAPAAAAZHJzL2Rvd25yZXYu&#10;eG1sTI/BTsMwEETvSPyDtUjcqJ0EtSXEqQC1F24tVOXoxEsSEa9D7Lbh71nEAY6jGc28KVaT68UJ&#10;x9B50pDMFAik2tuOGg2vL5ubJYgQDVnTe0INXxhgVV5eFCa3/kxbPO1iI7iEQm40tDEOuZShbtGZ&#10;MPMDEnvvfnQmshwbaUdz5nLXy1SpuXSmI15ozYBPLdYfu6PTUK0/12n2Nh22++xWpcnj/rm+22h9&#10;fTU93IOIOMW/MPzgMzqUzFT5I9kgeg1ZohYc1ZDyA/Z/dcXBxRxkWcj/B8pv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CJW1vb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87CF108" wp14:editId="70796218">
                      <wp:simplePos x="0" y="0"/>
                      <wp:positionH relativeFrom="column">
                        <wp:posOffset>1693265</wp:posOffset>
                      </wp:positionH>
                      <wp:positionV relativeFrom="paragraph">
                        <wp:posOffset>17785</wp:posOffset>
                      </wp:positionV>
                      <wp:extent cx="0" cy="93980"/>
                      <wp:effectExtent l="0" t="0" r="38100" b="2032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6C81D" id="Straight Connector 17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1.4pt" to="133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gbVVi3AAAAAgBAAAPAAAAZHJzL2Rvd25yZXYu&#10;eG1sTI/BTsMwEETvSPyDtUjcqNMUpRDiVIDaC7cWKjhu4iWJiNchdtvw9yziALcdzdPsTLGaXK+O&#10;NIbOs4H5LAFFXHvbcWPg5XlzdQMqRGSLvWcy8EUBVuX5WYG59Sfe0nEXGyUhHHI00MY45FqHuiWH&#10;YeYHYvHe/egwihwbbUc8SbjrdZokmXbYsXxocaDHluqP3cEZqNaf63TxNr1u94vrJJ0/7J/q240x&#10;lxfT/R2oSFP8g+GnvlSHUjpV/sA2qN5AmmVLQeWQBeL/6krAZQa6LPT/AeU3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GBtVWL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 xml:space="preserve">English </w:t>
            </w:r>
          </w:p>
          <w:p w14:paraId="37469170" w14:textId="36E3078E" w:rsidR="00895154" w:rsidRDefault="00895154" w:rsidP="00767B2A">
            <w:pPr>
              <w:pStyle w:val="ListParagraph"/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rStyle w:val="Hyperlink"/>
                <w:color w:val="auto"/>
                <w:u w:val="none"/>
                <w:lang w:val="en-GB"/>
              </w:rPr>
              <w:t>(</w:t>
            </w:r>
            <w:r w:rsidR="00C24916">
              <w:rPr>
                <w:rStyle w:val="Hyperlink"/>
                <w:color w:val="auto"/>
                <w:u w:val="none"/>
                <w:lang w:val="en-GB"/>
              </w:rPr>
              <w:t>Spoken</w:t>
            </w:r>
            <w:r>
              <w:rPr>
                <w:rStyle w:val="Hyperlink"/>
                <w:color w:val="auto"/>
                <w:u w:val="none"/>
                <w:lang w:val="en-GB"/>
              </w:rPr>
              <w:t xml:space="preserve"> and written)</w:t>
            </w:r>
            <w:r w:rsidR="008B6CF0">
              <w:rPr>
                <w:noProof/>
                <w:lang w:val="en-GB"/>
              </w:rPr>
              <w:t xml:space="preserve"> </w:t>
            </w:r>
          </w:p>
          <w:p w14:paraId="294652AD" w14:textId="13D3AEF9" w:rsidR="00895154" w:rsidRDefault="008B6CF0" w:rsidP="00895154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auto"/>
                <w:u w:val="none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CDDD468" wp14:editId="1E8D2A08">
                      <wp:simplePos x="0" y="0"/>
                      <wp:positionH relativeFrom="column">
                        <wp:posOffset>1767717</wp:posOffset>
                      </wp:positionH>
                      <wp:positionV relativeFrom="paragraph">
                        <wp:posOffset>36786</wp:posOffset>
                      </wp:positionV>
                      <wp:extent cx="100074" cy="104484"/>
                      <wp:effectExtent l="0" t="0" r="14605" b="10160"/>
                      <wp:wrapNone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74" cy="1044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550DDC" id="Oval 202" o:spid="_x0000_s1026" style="position:absolute;margin-left:139.2pt;margin-top:2.9pt;width:7.9pt;height:8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" fillcolor="#0070c0" strokecolor="#0070c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E859509" wp14:editId="2E749005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93980</wp:posOffset>
                      </wp:positionV>
                      <wp:extent cx="561340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6292E" id="Straight Connector 180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7.4pt" to="165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1FB1F4B" wp14:editId="530CD5D8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46990</wp:posOffset>
                      </wp:positionV>
                      <wp:extent cx="0" cy="93980"/>
                      <wp:effectExtent l="0" t="0" r="38100" b="2032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D2660D" id="Straight Connector 181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3.7pt" to="121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9B381E6" wp14:editId="54F4EBF4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46355</wp:posOffset>
                      </wp:positionV>
                      <wp:extent cx="0" cy="93980"/>
                      <wp:effectExtent l="0" t="0" r="38100" b="2032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B1D3E" id="Straight Connector 18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3.65pt" to="143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BD3TFR3AAAAAgBAAAPAAAAZHJzL2Rvd25yZXYu&#10;eG1sTI/BTsMwEETvSPyDtUjcqBMHlRLiVIDaC7cWqvboxEsSEa9D7Lbh71nEAW47mtHsm2I5uV6c&#10;cAydJw3pLAGBVHvbUaPh7XV9swARoiFrek+o4QsDLMvLi8Lk1p9pg6dtbASXUMiNhjbGIZcy1C06&#10;E2Z+QGLv3Y/ORJZjI+1ozlzueqmSZC6d6Yg/tGbA5xbrj+3RaahWnyuVHab9ZpfdJip92r3U92ut&#10;r6+mxwcQEaf4F4YffEaHkpkqfyQbRK9BLeaKoxruMhDs/+qKD5WCLAv5f0D5D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EPdMVH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5460171" wp14:editId="381D3E89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46355</wp:posOffset>
                      </wp:positionV>
                      <wp:extent cx="0" cy="93980"/>
                      <wp:effectExtent l="0" t="0" r="38100" b="2032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C0887A" id="Straight Connector 183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3.65pt" to="16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AtpY+73AAAAAgBAAAPAAAAZHJzL2Rvd25yZXYu&#10;eG1sTI/NTsMwEITvSLyDtUjcqBMb8ROyqQC1F24tVHB04iWJiNchdtvw9hhxgONoRjPflMvZDeJA&#10;U+g9I+SLDARx423PLcLL8/riBkSIhq0ZPBPCFwVYVqcnpSmsP/KGDtvYilTCoTAIXYxjIWVoOnIm&#10;LPxInLx3PzkTk5xaaSdzTOVukCrLrqQzPaeFzoz02FHzsd07hHr1uVL6bX7d7PRlpvKH3VNzu0Y8&#10;P5vv70BEmuNfGH7wEzpUian2e7ZBDAha5+lLRLjWIJL/q2sEpXKQVSn/H6i+AQ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C2lj7v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FF4A98F" wp14:editId="1E6C3440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45720</wp:posOffset>
                      </wp:positionV>
                      <wp:extent cx="0" cy="93980"/>
                      <wp:effectExtent l="0" t="0" r="38100" b="2032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1192A" id="Straight Connector 18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3.6pt" to="154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D0is1x3AAAAAgBAAAPAAAAZHJzL2Rvd25yZXYu&#10;eG1sTI/BTsMwEETvSPyDtUjcqF0HQRuyqQC1F24tVHB04iWJiNchdtvw9xhxgONoRjNvitXkenGk&#10;MXSeEeYzBYK49rbjBuHleXO1ABGiYWt6z4TwRQFW5flZYXLrT7yl4y42IpVwyA1CG+OQSxnqlpwJ&#10;Mz8QJ+/dj87EJMdG2tGcUrnrpVbqRjrTcVpozUCPLdUfu4NDqNafa529Ta/bfXat9Pxh/1QvN4iX&#10;F9P9HYhIU/wLww9+QocyMVX+wDaIHiFTi2WKItxqEMn/1RWC1gpkWcj/B8pvAA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PSKzXH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37E1D0E" wp14:editId="2D227842">
                      <wp:simplePos x="0" y="0"/>
                      <wp:positionH relativeFrom="column">
                        <wp:posOffset>1681876</wp:posOffset>
                      </wp:positionH>
                      <wp:positionV relativeFrom="paragraph">
                        <wp:posOffset>45720</wp:posOffset>
                      </wp:positionV>
                      <wp:extent cx="0" cy="93980"/>
                      <wp:effectExtent l="0" t="0" r="38100" b="2032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9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8FD900" id="Straight Connector 185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3.6pt" to="132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" strokecolor="black [3213]">
                      <v:stroke joinstyle="miter"/>
                    </v:line>
                  </w:pict>
                </mc:Fallback>
              </mc:AlternateContent>
            </w:r>
            <w:r w:rsidR="00895154">
              <w:rPr>
                <w:rStyle w:val="Hyperlink"/>
                <w:color w:val="auto"/>
                <w:u w:val="none"/>
                <w:lang w:val="en-GB"/>
              </w:rPr>
              <w:t>Chinese (spoken)</w:t>
            </w:r>
          </w:p>
          <w:p w14:paraId="1CC79182" w14:textId="2A5A38EC" w:rsidR="00895154" w:rsidRDefault="00895154" w:rsidP="00895154">
            <w:pPr>
              <w:rPr>
                <w:rStyle w:val="Hyperlink"/>
                <w:color w:val="auto"/>
                <w:u w:val="none"/>
                <w:lang w:val="en-GB"/>
              </w:rPr>
            </w:pPr>
          </w:p>
          <w:p w14:paraId="304CBC5E" w14:textId="77777777" w:rsidR="00895154" w:rsidRPr="00895154" w:rsidRDefault="00895154" w:rsidP="00895154">
            <w:pPr>
              <w:rPr>
                <w:rStyle w:val="Hyperlink"/>
                <w:color w:val="auto"/>
                <w:u w:val="none"/>
                <w:lang w:val="en-GB"/>
              </w:rPr>
            </w:pPr>
          </w:p>
          <w:p w14:paraId="7C122350" w14:textId="71E614E1" w:rsidR="0052418E" w:rsidRPr="00C31916" w:rsidRDefault="0052418E" w:rsidP="0052418E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referees</w:t>
            </w:r>
          </w:p>
          <w:p w14:paraId="5EE1AF05" w14:textId="2433AC75" w:rsidR="0052418E" w:rsidRDefault="00895154" w:rsidP="0052418E">
            <w:r>
              <w:t>Mr.</w:t>
            </w:r>
            <w:r w:rsidR="0052418E">
              <w:t xml:space="preserve"> Low Wee San, Lecturer, School of </w:t>
            </w:r>
            <w:proofErr w:type="spellStart"/>
            <w:r w:rsidR="0052418E">
              <w:t>InfoComm</w:t>
            </w:r>
            <w:proofErr w:type="spellEnd"/>
            <w:r w:rsidR="0052418E">
              <w:t xml:space="preserve"> Technology, Ngee Ann Polytechnic</w:t>
            </w:r>
          </w:p>
          <w:p w14:paraId="13042F81" w14:textId="77777777" w:rsidR="0052418E" w:rsidRDefault="0052418E" w:rsidP="0052418E">
            <w:r>
              <w:t>535 Clementi Road Singapore 599489</w:t>
            </w:r>
          </w:p>
          <w:p w14:paraId="229F35CA" w14:textId="77777777" w:rsidR="0052418E" w:rsidRPr="0052418E" w:rsidRDefault="0052418E" w:rsidP="0052418E">
            <w:r>
              <w:t xml:space="preserve">Email: </w:t>
            </w:r>
            <w:hyperlink r:id="rId15" w:history="1">
              <w:r w:rsidRPr="00014E61">
                <w:rPr>
                  <w:rStyle w:val="Hyperlink"/>
                </w:rPr>
                <w:t>low_wee_san@np.edu.sg</w:t>
              </w:r>
            </w:hyperlink>
            <w:r>
              <w:t xml:space="preserve"> </w:t>
            </w:r>
          </w:p>
          <w:p w14:paraId="593BA152" w14:textId="77777777" w:rsidR="001E0766" w:rsidRDefault="001E0766" w:rsidP="00DF1BF0"/>
          <w:p w14:paraId="25D2EE62" w14:textId="6D6BBCEC" w:rsidR="00895154" w:rsidRPr="0052418E" w:rsidRDefault="00895154" w:rsidP="00DF1BF0"/>
        </w:tc>
        <w:tc>
          <w:tcPr>
            <w:tcW w:w="720" w:type="dxa"/>
          </w:tcPr>
          <w:p w14:paraId="280FDD46" w14:textId="4320968D" w:rsidR="001E0766" w:rsidRPr="00C31916" w:rsidRDefault="001E0766" w:rsidP="00DF1BF0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470" w:type="dxa"/>
          </w:tcPr>
          <w:p w14:paraId="03A89EB3" w14:textId="77777777" w:rsidR="001E0766" w:rsidRPr="00C31916" w:rsidRDefault="001E0766" w:rsidP="00DF1BF0">
            <w:pPr>
              <w:pStyle w:val="Heading2"/>
              <w:rPr>
                <w:lang w:val="en-GB"/>
              </w:rPr>
            </w:pPr>
            <w:r>
              <w:rPr>
                <w:lang w:val="en-GB" w:bidi="en-GB"/>
              </w:rPr>
              <w:t>co-curricular activities and community service</w:t>
            </w:r>
          </w:p>
          <w:p w14:paraId="76DCEB73" w14:textId="77777777" w:rsidR="001E0766" w:rsidRDefault="001E0766" w:rsidP="00DF1BF0">
            <w:pPr>
              <w:pStyle w:val="Heading4"/>
              <w:rPr>
                <w:lang w:val="en-GB" w:bidi="en-GB"/>
              </w:rPr>
            </w:pPr>
            <w:r>
              <w:rPr>
                <w:lang w:val="en-GB" w:bidi="en-GB"/>
              </w:rPr>
              <w:t>Co-Curricular Activities</w:t>
            </w:r>
          </w:p>
          <w:p w14:paraId="1441A459" w14:textId="77777777" w:rsidR="001E0766" w:rsidRDefault="001E0766" w:rsidP="00DF1BF0">
            <w:pPr>
              <w:pStyle w:val="Heading4"/>
              <w:rPr>
                <w:lang w:val="en-GB" w:bidi="en-GB"/>
              </w:rPr>
            </w:pPr>
            <w:r>
              <w:rPr>
                <w:lang w:val="en-GB" w:bidi="en-GB"/>
              </w:rPr>
              <w:t>Ngee Ann Polytechnic</w:t>
            </w:r>
          </w:p>
          <w:p w14:paraId="354AB0B1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April 2021 – Present | ICT Society | Member</w:t>
            </w:r>
          </w:p>
          <w:p w14:paraId="0D693F49" w14:textId="77777777" w:rsidR="001E0766" w:rsidRDefault="001E0766" w:rsidP="00DF1BF0">
            <w:pPr>
              <w:rPr>
                <w:lang w:val="en-GB" w:bidi="en-GB"/>
              </w:rPr>
            </w:pPr>
          </w:p>
          <w:p w14:paraId="19AD83DA" w14:textId="77777777" w:rsidR="001E0766" w:rsidRPr="00C31916" w:rsidRDefault="001E0766" w:rsidP="00DF1BF0">
            <w:pPr>
              <w:pStyle w:val="Heading4"/>
              <w:rPr>
                <w:lang w:val="en-GB"/>
              </w:rPr>
            </w:pPr>
            <w:r>
              <w:rPr>
                <w:lang w:val="en-GB" w:bidi="en-GB"/>
              </w:rPr>
              <w:t>Tanglin Secondary School</w:t>
            </w:r>
          </w:p>
          <w:p w14:paraId="30A7FBBE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January 2017 – December 2020 | Basketball | Captain</w:t>
            </w:r>
          </w:p>
          <w:p w14:paraId="37716EAF" w14:textId="77777777" w:rsidR="001E0766" w:rsidRDefault="001E0766" w:rsidP="001E0766">
            <w:pPr>
              <w:pStyle w:val="ListParagraph"/>
              <w:numPr>
                <w:ilvl w:val="0"/>
                <w:numId w:val="5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Established team discipline and rapport</w:t>
            </w:r>
          </w:p>
          <w:p w14:paraId="15AFEE11" w14:textId="77777777" w:rsidR="001E0766" w:rsidRDefault="001E0766" w:rsidP="001E0766">
            <w:pPr>
              <w:pStyle w:val="ListParagraph"/>
              <w:numPr>
                <w:ilvl w:val="0"/>
                <w:numId w:val="5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Implemented new pre-training routines</w:t>
            </w:r>
          </w:p>
          <w:p w14:paraId="194CC863" w14:textId="77777777" w:rsidR="001E0766" w:rsidRDefault="001E0766" w:rsidP="00DF1BF0">
            <w:pPr>
              <w:rPr>
                <w:lang w:val="en-GB" w:bidi="en-GB"/>
              </w:rPr>
            </w:pPr>
          </w:p>
          <w:p w14:paraId="31B03902" w14:textId="77777777" w:rsidR="001E0766" w:rsidRPr="006A6C3F" w:rsidRDefault="001E0766" w:rsidP="00DF1BF0">
            <w:pPr>
              <w:rPr>
                <w:b/>
                <w:bCs/>
                <w:lang w:val="en-GB" w:bidi="en-GB"/>
              </w:rPr>
            </w:pPr>
            <w:r w:rsidRPr="006A6C3F">
              <w:rPr>
                <w:b/>
                <w:bCs/>
                <w:lang w:val="en-GB" w:bidi="en-GB"/>
              </w:rPr>
              <w:t>Community Service</w:t>
            </w:r>
          </w:p>
          <w:p w14:paraId="5087E0A9" w14:textId="77777777" w:rsidR="001E0766" w:rsidRDefault="001E0766" w:rsidP="00DF1BF0">
            <w:pPr>
              <w:pStyle w:val="Heading4"/>
              <w:rPr>
                <w:lang w:val="en-GB" w:bidi="en-GB"/>
              </w:rPr>
            </w:pPr>
            <w:r>
              <w:rPr>
                <w:lang w:val="en-GB" w:bidi="en-GB"/>
              </w:rPr>
              <w:t>Ngee Ann Polytechnic</w:t>
            </w:r>
          </w:p>
          <w:p w14:paraId="07C2928F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2021</w:t>
            </w:r>
          </w:p>
          <w:p w14:paraId="4E7D1F49" w14:textId="77777777" w:rsidR="001E0766" w:rsidRPr="006A6EA1" w:rsidRDefault="001E0766" w:rsidP="001E0766">
            <w:pPr>
              <w:pStyle w:val="ListParagraph"/>
              <w:numPr>
                <w:ilvl w:val="0"/>
                <w:numId w:val="8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Service Learning @ Pathlight School</w:t>
            </w:r>
          </w:p>
          <w:p w14:paraId="31261B39" w14:textId="77777777" w:rsidR="001E0766" w:rsidRPr="006A6EA1" w:rsidRDefault="001E0766" w:rsidP="00DF1BF0">
            <w:pPr>
              <w:rPr>
                <w:lang w:val="en-GB" w:bidi="en-GB"/>
              </w:rPr>
            </w:pPr>
          </w:p>
          <w:p w14:paraId="1DEF1C2C" w14:textId="77777777" w:rsidR="001E0766" w:rsidRPr="00C31916" w:rsidRDefault="001E0766" w:rsidP="00DF1BF0">
            <w:pPr>
              <w:pStyle w:val="Heading4"/>
              <w:rPr>
                <w:lang w:val="en-GB"/>
              </w:rPr>
            </w:pPr>
            <w:r>
              <w:rPr>
                <w:lang w:val="en-GB" w:bidi="en-GB"/>
              </w:rPr>
              <w:t>Tanglin Secondary School</w:t>
            </w:r>
          </w:p>
          <w:p w14:paraId="79187BE1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2020</w:t>
            </w:r>
          </w:p>
          <w:p w14:paraId="3B5553E9" w14:textId="77777777" w:rsidR="001E0766" w:rsidRPr="00517EF6" w:rsidRDefault="001E0766" w:rsidP="001E0766">
            <w:pPr>
              <w:pStyle w:val="ListParagraph"/>
              <w:numPr>
                <w:ilvl w:val="0"/>
                <w:numId w:val="6"/>
              </w:numPr>
              <w:rPr>
                <w:lang w:val="en-GB" w:bidi="en-GB"/>
              </w:rPr>
            </w:pPr>
            <w:r w:rsidRPr="00517EF6">
              <w:rPr>
                <w:lang w:val="en-GB" w:bidi="en-GB"/>
              </w:rPr>
              <w:t>Run For Charity</w:t>
            </w:r>
          </w:p>
          <w:p w14:paraId="5380DE25" w14:textId="77777777" w:rsidR="001E0766" w:rsidRDefault="001E0766" w:rsidP="00DF1BF0">
            <w:pPr>
              <w:rPr>
                <w:lang w:val="en-GB" w:bidi="en-GB"/>
              </w:rPr>
            </w:pPr>
          </w:p>
          <w:p w14:paraId="11D71CBE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2019</w:t>
            </w:r>
          </w:p>
          <w:p w14:paraId="04765CB3" w14:textId="77777777" w:rsidR="001E0766" w:rsidRDefault="001E0766" w:rsidP="001E0766">
            <w:pPr>
              <w:pStyle w:val="ListParagraph"/>
              <w:numPr>
                <w:ilvl w:val="0"/>
                <w:numId w:val="6"/>
              </w:numPr>
              <w:rPr>
                <w:lang w:val="en-GB" w:bidi="en-GB"/>
              </w:rPr>
            </w:pPr>
            <w:r w:rsidRPr="00517EF6">
              <w:rPr>
                <w:lang w:val="en-GB" w:bidi="en-GB"/>
              </w:rPr>
              <w:t>Run For Charity</w:t>
            </w:r>
          </w:p>
          <w:p w14:paraId="4BCEF0EE" w14:textId="77777777" w:rsidR="001E0766" w:rsidRDefault="001E0766" w:rsidP="001E0766">
            <w:pPr>
              <w:pStyle w:val="ListParagraph"/>
              <w:numPr>
                <w:ilvl w:val="0"/>
                <w:numId w:val="6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Raise funds for Community Chest</w:t>
            </w:r>
          </w:p>
          <w:p w14:paraId="5CFDB340" w14:textId="77777777" w:rsidR="001E0766" w:rsidRDefault="001E0766" w:rsidP="001E0766">
            <w:pPr>
              <w:pStyle w:val="ListParagraph"/>
              <w:numPr>
                <w:ilvl w:val="0"/>
                <w:numId w:val="6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Crowd control for National Day Street Party @ Ayer Rajah CC</w:t>
            </w:r>
          </w:p>
          <w:p w14:paraId="0BD28175" w14:textId="77777777" w:rsidR="001E0766" w:rsidRDefault="001E0766" w:rsidP="00DF1BF0">
            <w:pPr>
              <w:rPr>
                <w:lang w:val="en-GB" w:bidi="en-GB"/>
              </w:rPr>
            </w:pPr>
          </w:p>
          <w:p w14:paraId="25BD2BDD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2018</w:t>
            </w:r>
          </w:p>
          <w:p w14:paraId="65488643" w14:textId="77777777" w:rsidR="001E0766" w:rsidRDefault="001E0766" w:rsidP="001E0766">
            <w:pPr>
              <w:pStyle w:val="ListParagraph"/>
              <w:numPr>
                <w:ilvl w:val="0"/>
                <w:numId w:val="7"/>
              </w:numPr>
              <w:rPr>
                <w:lang w:val="en-GB" w:bidi="en-GB"/>
              </w:rPr>
            </w:pPr>
            <w:r w:rsidRPr="00517EF6">
              <w:rPr>
                <w:lang w:val="en-GB" w:bidi="en-GB"/>
              </w:rPr>
              <w:t>Crowd control for National Day Street Party @ Ayer Rajah CC</w:t>
            </w:r>
          </w:p>
          <w:p w14:paraId="2A53B566" w14:textId="77777777" w:rsidR="001E0766" w:rsidRDefault="001E0766" w:rsidP="001E0766">
            <w:pPr>
              <w:pStyle w:val="ListParagraph"/>
              <w:numPr>
                <w:ilvl w:val="0"/>
                <w:numId w:val="7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Raise funds for SPCA</w:t>
            </w:r>
          </w:p>
          <w:p w14:paraId="6862C399" w14:textId="77777777" w:rsidR="001E0766" w:rsidRDefault="001E0766" w:rsidP="001E0766">
            <w:pPr>
              <w:pStyle w:val="ListParagraph"/>
              <w:numPr>
                <w:ilvl w:val="0"/>
                <w:numId w:val="7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 xml:space="preserve">National Day VIA @ </w:t>
            </w:r>
            <w:proofErr w:type="spellStart"/>
            <w:r>
              <w:rPr>
                <w:lang w:val="en-GB" w:bidi="en-GB"/>
              </w:rPr>
              <w:t>Jamiyah</w:t>
            </w:r>
            <w:proofErr w:type="spellEnd"/>
            <w:r>
              <w:rPr>
                <w:lang w:val="en-GB" w:bidi="en-GB"/>
              </w:rPr>
              <w:t xml:space="preserve"> Nursing Home</w:t>
            </w:r>
          </w:p>
          <w:p w14:paraId="2FF6B19B" w14:textId="77777777" w:rsidR="001E0766" w:rsidRPr="006A6C3F" w:rsidRDefault="001E0766" w:rsidP="00DF1BF0">
            <w:pPr>
              <w:rPr>
                <w:lang w:val="en-GB" w:bidi="en-GB"/>
              </w:rPr>
            </w:pPr>
          </w:p>
          <w:p w14:paraId="260845CD" w14:textId="71D245ED" w:rsidR="001E0766" w:rsidRDefault="001E0766" w:rsidP="00DF1BF0">
            <w:pPr>
              <w:pStyle w:val="Heading2"/>
              <w:rPr>
                <w:lang w:val="en-GB"/>
              </w:rPr>
            </w:pPr>
            <w:r>
              <w:rPr>
                <w:lang w:val="en-GB" w:bidi="en-GB"/>
              </w:rPr>
              <w:t>Ach</w:t>
            </w:r>
            <w:r w:rsidR="00C24916">
              <w:rPr>
                <w:lang w:val="en-GB" w:bidi="en-GB"/>
              </w:rPr>
              <w:t>IE</w:t>
            </w:r>
            <w:r>
              <w:rPr>
                <w:lang w:val="en-GB" w:bidi="en-GB"/>
              </w:rPr>
              <w:t>vements and awards</w:t>
            </w:r>
          </w:p>
          <w:p w14:paraId="266A8FAF" w14:textId="77777777" w:rsidR="001E0766" w:rsidRDefault="001E0766" w:rsidP="00DF1BF0">
            <w:pPr>
              <w:pStyle w:val="Heading4"/>
              <w:rPr>
                <w:lang w:val="en-GB" w:bidi="en-GB"/>
              </w:rPr>
            </w:pPr>
            <w:r>
              <w:rPr>
                <w:lang w:val="en-GB" w:bidi="en-GB"/>
              </w:rPr>
              <w:t>Tanglin Secondary School</w:t>
            </w:r>
          </w:p>
          <w:p w14:paraId="6116E79E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2020</w:t>
            </w:r>
          </w:p>
          <w:p w14:paraId="46C07755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National Youth Academic Award (NYAA) Silver</w:t>
            </w:r>
          </w:p>
          <w:p w14:paraId="60AED709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Edusave Scholarship</w:t>
            </w:r>
          </w:p>
          <w:p w14:paraId="2E7C6856" w14:textId="2AD18CC2" w:rsidR="001E0766" w:rsidRPr="007814B1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Edusave Award for Achievement, Good Leadership</w:t>
            </w:r>
            <w:r w:rsidR="00C24916">
              <w:rPr>
                <w:lang w:val="en-GB" w:bidi="en-GB"/>
              </w:rPr>
              <w:t>,</w:t>
            </w:r>
            <w:r>
              <w:rPr>
                <w:lang w:val="en-GB" w:bidi="en-GB"/>
              </w:rPr>
              <w:t xml:space="preserve"> and Service (EAGLES)</w:t>
            </w:r>
          </w:p>
          <w:p w14:paraId="75BB6C94" w14:textId="77777777" w:rsidR="001E0766" w:rsidRDefault="001E0766" w:rsidP="00DF1BF0">
            <w:pPr>
              <w:rPr>
                <w:lang w:val="en-GB" w:bidi="en-GB"/>
              </w:rPr>
            </w:pPr>
          </w:p>
          <w:p w14:paraId="32415297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2019</w:t>
            </w:r>
          </w:p>
          <w:p w14:paraId="0F0A4932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Edusave Scholarship</w:t>
            </w:r>
          </w:p>
          <w:p w14:paraId="18A6AA94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University of New South Whales (UNSW) ICAS Assessments English – Credit</w:t>
            </w:r>
          </w:p>
          <w:p w14:paraId="4CEAB812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UNSW ICAS Assessments Mathematics – Credit</w:t>
            </w:r>
          </w:p>
          <w:p w14:paraId="63A46F3E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UNSW REACH Assessments Science – Good Effort</w:t>
            </w:r>
          </w:p>
          <w:p w14:paraId="364C7C29" w14:textId="77777777" w:rsidR="001E0766" w:rsidRPr="007814B1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OnePeople.sg Model United Nations Conference – Certificate of Appreciation</w:t>
            </w:r>
          </w:p>
          <w:p w14:paraId="2F43F42E" w14:textId="77777777" w:rsidR="001E0766" w:rsidRPr="007814B1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River Valley Model United Nations – Certificate of Participation</w:t>
            </w:r>
          </w:p>
          <w:p w14:paraId="5CFB66E5" w14:textId="77777777" w:rsidR="001E0766" w:rsidRDefault="001E0766" w:rsidP="00DF1BF0">
            <w:pPr>
              <w:rPr>
                <w:lang w:val="en-GB" w:bidi="en-GB"/>
              </w:rPr>
            </w:pPr>
          </w:p>
          <w:p w14:paraId="33A74565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2018</w:t>
            </w:r>
          </w:p>
          <w:p w14:paraId="331E043E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Edusave Scholarship</w:t>
            </w:r>
          </w:p>
          <w:p w14:paraId="21957C1E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Student of the Semester</w:t>
            </w:r>
          </w:p>
          <w:p w14:paraId="7EC74A36" w14:textId="77777777" w:rsidR="001E0766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Kayaking Proficiency Personal Skill Star Award – One Star</w:t>
            </w:r>
          </w:p>
          <w:p w14:paraId="3E76E61D" w14:textId="77777777" w:rsidR="001E0766" w:rsidRDefault="001E0766" w:rsidP="00DF1BF0">
            <w:pPr>
              <w:rPr>
                <w:lang w:val="en-GB" w:bidi="en-GB"/>
              </w:rPr>
            </w:pPr>
          </w:p>
          <w:p w14:paraId="7266C0F9" w14:textId="77777777" w:rsidR="001E0766" w:rsidRDefault="001E0766" w:rsidP="00DF1BF0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2017</w:t>
            </w:r>
          </w:p>
          <w:p w14:paraId="6B05F383" w14:textId="77777777" w:rsidR="001E0766" w:rsidRPr="00F56A67" w:rsidRDefault="001E0766" w:rsidP="001E0766">
            <w:pPr>
              <w:pStyle w:val="ListParagraph"/>
              <w:numPr>
                <w:ilvl w:val="0"/>
                <w:numId w:val="9"/>
              </w:numPr>
              <w:rPr>
                <w:lang w:val="en-GB" w:bidi="en-GB"/>
              </w:rPr>
            </w:pPr>
            <w:r>
              <w:rPr>
                <w:lang w:val="en-GB" w:bidi="en-GB"/>
              </w:rPr>
              <w:t>Edusave Merit Bursary</w:t>
            </w:r>
          </w:p>
          <w:p w14:paraId="5E5BC786" w14:textId="77777777" w:rsidR="001E0766" w:rsidRPr="007D41ED" w:rsidRDefault="001E0766" w:rsidP="00DF1BF0">
            <w:pPr>
              <w:rPr>
                <w:lang w:val="en-GB" w:bidi="en-GB"/>
              </w:rPr>
            </w:pPr>
          </w:p>
        </w:tc>
      </w:tr>
    </w:tbl>
    <w:p w14:paraId="2B346BAE" w14:textId="77777777" w:rsidR="001E0766" w:rsidRPr="00C31916" w:rsidRDefault="001E0766" w:rsidP="001E0766">
      <w:pPr>
        <w:tabs>
          <w:tab w:val="left" w:pos="990"/>
        </w:tabs>
        <w:rPr>
          <w:lang w:val="en-GB"/>
        </w:rPr>
      </w:pPr>
    </w:p>
    <w:p w14:paraId="2806795D" w14:textId="77777777" w:rsidR="0043117B" w:rsidRPr="001E0766" w:rsidRDefault="00000000" w:rsidP="001E0766"/>
    <w:sectPr w:rsidR="0043117B" w:rsidRPr="001E0766" w:rsidSect="00E61979">
      <w:headerReference w:type="default" r:id="rId16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C43A" w14:textId="77777777" w:rsidR="005D08E5" w:rsidRDefault="005D08E5" w:rsidP="000C45FF">
      <w:r>
        <w:separator/>
      </w:r>
    </w:p>
  </w:endnote>
  <w:endnote w:type="continuationSeparator" w:id="0">
    <w:p w14:paraId="0BABF60D" w14:textId="77777777" w:rsidR="005D08E5" w:rsidRDefault="005D08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513E" w14:textId="77777777" w:rsidR="005D08E5" w:rsidRDefault="005D08E5" w:rsidP="000C45FF">
      <w:r>
        <w:separator/>
      </w:r>
    </w:p>
  </w:footnote>
  <w:footnote w:type="continuationSeparator" w:id="0">
    <w:p w14:paraId="2C97BF62" w14:textId="77777777" w:rsidR="005D08E5" w:rsidRDefault="005D08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AE16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2DB811FE" wp14:editId="0996FA3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965"/>
    <w:multiLevelType w:val="hybridMultilevel"/>
    <w:tmpl w:val="48B8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34E"/>
    <w:multiLevelType w:val="hybridMultilevel"/>
    <w:tmpl w:val="50289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96409D6"/>
    <w:multiLevelType w:val="hybridMultilevel"/>
    <w:tmpl w:val="9B244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733B5"/>
    <w:multiLevelType w:val="hybridMultilevel"/>
    <w:tmpl w:val="E960C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1B13"/>
    <w:multiLevelType w:val="hybridMultilevel"/>
    <w:tmpl w:val="A14ED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90AD9"/>
    <w:multiLevelType w:val="hybridMultilevel"/>
    <w:tmpl w:val="B06E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4C3"/>
    <w:multiLevelType w:val="hybridMultilevel"/>
    <w:tmpl w:val="27A8A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71C28"/>
    <w:multiLevelType w:val="hybridMultilevel"/>
    <w:tmpl w:val="B7A24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F7BF9"/>
    <w:multiLevelType w:val="hybridMultilevel"/>
    <w:tmpl w:val="785CEA88"/>
    <w:lvl w:ilvl="0" w:tplc="8C4CAAEA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6C6F59"/>
    <w:multiLevelType w:val="hybridMultilevel"/>
    <w:tmpl w:val="8B6E6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13D3D"/>
    <w:multiLevelType w:val="hybridMultilevel"/>
    <w:tmpl w:val="FDCC2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A199A"/>
    <w:multiLevelType w:val="hybridMultilevel"/>
    <w:tmpl w:val="A3488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744431">
    <w:abstractNumId w:val="2"/>
  </w:num>
  <w:num w:numId="2" w16cid:durableId="1433088140">
    <w:abstractNumId w:val="3"/>
  </w:num>
  <w:num w:numId="3" w16cid:durableId="1550846115">
    <w:abstractNumId w:val="12"/>
  </w:num>
  <w:num w:numId="4" w16cid:durableId="483351751">
    <w:abstractNumId w:val="11"/>
  </w:num>
  <w:num w:numId="5" w16cid:durableId="1371304370">
    <w:abstractNumId w:val="1"/>
  </w:num>
  <w:num w:numId="6" w16cid:durableId="1772164807">
    <w:abstractNumId w:val="0"/>
  </w:num>
  <w:num w:numId="7" w16cid:durableId="632029344">
    <w:abstractNumId w:val="6"/>
  </w:num>
  <w:num w:numId="8" w16cid:durableId="40252974">
    <w:abstractNumId w:val="8"/>
  </w:num>
  <w:num w:numId="9" w16cid:durableId="1349526280">
    <w:abstractNumId w:val="5"/>
  </w:num>
  <w:num w:numId="10" w16cid:durableId="602804288">
    <w:abstractNumId w:val="7"/>
  </w:num>
  <w:num w:numId="11" w16cid:durableId="480653913">
    <w:abstractNumId w:val="10"/>
  </w:num>
  <w:num w:numId="12" w16cid:durableId="695811874">
    <w:abstractNumId w:val="9"/>
  </w:num>
  <w:num w:numId="13" w16cid:durableId="25912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zYyNzMxMTc3sTRR0lEKTi0uzszPAykwqwUAPAnEzSwAAAA="/>
  </w:docVars>
  <w:rsids>
    <w:rsidRoot w:val="007D41ED"/>
    <w:rsid w:val="000041C4"/>
    <w:rsid w:val="00036450"/>
    <w:rsid w:val="00094499"/>
    <w:rsid w:val="00096D1F"/>
    <w:rsid w:val="000C45FF"/>
    <w:rsid w:val="000D412E"/>
    <w:rsid w:val="000E3FD1"/>
    <w:rsid w:val="00112054"/>
    <w:rsid w:val="00117070"/>
    <w:rsid w:val="001525E1"/>
    <w:rsid w:val="00160917"/>
    <w:rsid w:val="00180329"/>
    <w:rsid w:val="0019001F"/>
    <w:rsid w:val="001A74A5"/>
    <w:rsid w:val="001B2ABD"/>
    <w:rsid w:val="001E0391"/>
    <w:rsid w:val="001E0766"/>
    <w:rsid w:val="001E1759"/>
    <w:rsid w:val="001F1ECC"/>
    <w:rsid w:val="00237C9E"/>
    <w:rsid w:val="002400EB"/>
    <w:rsid w:val="00256CF7"/>
    <w:rsid w:val="002623E8"/>
    <w:rsid w:val="00281FD5"/>
    <w:rsid w:val="002A4FD1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17EF6"/>
    <w:rsid w:val="00523D56"/>
    <w:rsid w:val="0052418E"/>
    <w:rsid w:val="005262AC"/>
    <w:rsid w:val="005D08E5"/>
    <w:rsid w:val="005E39D5"/>
    <w:rsid w:val="00600670"/>
    <w:rsid w:val="00616E38"/>
    <w:rsid w:val="0062123A"/>
    <w:rsid w:val="00646E75"/>
    <w:rsid w:val="00656192"/>
    <w:rsid w:val="00663C2C"/>
    <w:rsid w:val="006771D0"/>
    <w:rsid w:val="006A6C3F"/>
    <w:rsid w:val="006A6EA1"/>
    <w:rsid w:val="006C1D9D"/>
    <w:rsid w:val="00715FCB"/>
    <w:rsid w:val="00743101"/>
    <w:rsid w:val="00750A29"/>
    <w:rsid w:val="00767B2A"/>
    <w:rsid w:val="007775E1"/>
    <w:rsid w:val="007814B1"/>
    <w:rsid w:val="007867A0"/>
    <w:rsid w:val="007927F5"/>
    <w:rsid w:val="007D41ED"/>
    <w:rsid w:val="007F4193"/>
    <w:rsid w:val="00802CA0"/>
    <w:rsid w:val="00895154"/>
    <w:rsid w:val="008B6CF0"/>
    <w:rsid w:val="008E0985"/>
    <w:rsid w:val="009260CD"/>
    <w:rsid w:val="00952C25"/>
    <w:rsid w:val="009B539F"/>
    <w:rsid w:val="00A172D1"/>
    <w:rsid w:val="00A2118D"/>
    <w:rsid w:val="00A40869"/>
    <w:rsid w:val="00A818D7"/>
    <w:rsid w:val="00AD76E2"/>
    <w:rsid w:val="00B12940"/>
    <w:rsid w:val="00B20152"/>
    <w:rsid w:val="00B359E4"/>
    <w:rsid w:val="00B57D98"/>
    <w:rsid w:val="00B70850"/>
    <w:rsid w:val="00C039FE"/>
    <w:rsid w:val="00C066B6"/>
    <w:rsid w:val="00C24916"/>
    <w:rsid w:val="00C3191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70532"/>
    <w:rsid w:val="00DA1F4D"/>
    <w:rsid w:val="00DD172A"/>
    <w:rsid w:val="00E25A26"/>
    <w:rsid w:val="00E4381A"/>
    <w:rsid w:val="00E529B8"/>
    <w:rsid w:val="00E55D74"/>
    <w:rsid w:val="00E61979"/>
    <w:rsid w:val="00E773AF"/>
    <w:rsid w:val="00EC315E"/>
    <w:rsid w:val="00F05EDE"/>
    <w:rsid w:val="00F364A3"/>
    <w:rsid w:val="00F56A67"/>
    <w:rsid w:val="00F60274"/>
    <w:rsid w:val="00F77FB9"/>
    <w:rsid w:val="00FB068F"/>
    <w:rsid w:val="00FC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D71D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E0766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7D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elven-lim-637b101b6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low_wee_san@np.edu.s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elvenlim2402.wixsite.com/portfol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e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C3497D9ADF44E180AFC03C8E175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14343-E3CB-418A-8BF2-591FD61827D7}"/>
      </w:docPartPr>
      <w:docPartBody>
        <w:p w:rsidR="00547719" w:rsidRDefault="00D116FC" w:rsidP="00D116FC">
          <w:pPr>
            <w:pStyle w:val="E1C3497D9ADF44E180AFC03C8E175BDF"/>
          </w:pPr>
          <w:r w:rsidRPr="00C31916">
            <w:rPr>
              <w:lang w:bidi="en-GB"/>
            </w:rPr>
            <w:t>Profile</w:t>
          </w:r>
        </w:p>
      </w:docPartBody>
    </w:docPart>
    <w:docPart>
      <w:docPartPr>
        <w:name w:val="2F61B63F438C453894ACFF15484EB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A5483-913F-44A6-A8BA-CD63C82F94B7}"/>
      </w:docPartPr>
      <w:docPartBody>
        <w:p w:rsidR="00547719" w:rsidRDefault="00D116FC" w:rsidP="00D116FC">
          <w:pPr>
            <w:pStyle w:val="2F61B63F438C453894ACFF15484EB174"/>
          </w:pPr>
          <w:r w:rsidRPr="00C31916">
            <w:rPr>
              <w:lang w:bidi="en-GB"/>
            </w:rPr>
            <w:t>Contact</w:t>
          </w:r>
        </w:p>
      </w:docPartBody>
    </w:docPart>
    <w:docPart>
      <w:docPartPr>
        <w:name w:val="5F403E2F44404227832A00EBB88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3F0D-42A8-4F34-A3ED-B3904885CD34}"/>
      </w:docPartPr>
      <w:docPartBody>
        <w:p w:rsidR="00547719" w:rsidRDefault="00D116FC" w:rsidP="00D116FC">
          <w:pPr>
            <w:pStyle w:val="5F403E2F44404227832A00EBB88298EF"/>
          </w:pPr>
          <w:r w:rsidRPr="00C31916">
            <w:rPr>
              <w:lang w:bidi="en-GB"/>
            </w:rPr>
            <w:t>PHONE NUMBER:</w:t>
          </w:r>
        </w:p>
      </w:docPartBody>
    </w:docPart>
    <w:docPart>
      <w:docPartPr>
        <w:name w:val="D194E501A57E4261B7CEC2594179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67CA8-5742-404D-BD4A-6C5A11893168}"/>
      </w:docPartPr>
      <w:docPartBody>
        <w:p w:rsidR="00547719" w:rsidRDefault="00D116FC" w:rsidP="00D116FC">
          <w:pPr>
            <w:pStyle w:val="D194E501A57E4261B7CEC2594179CD7D"/>
          </w:pPr>
          <w:r w:rsidRPr="00C31916">
            <w:rPr>
              <w:lang w:bidi="en-GB"/>
            </w:rPr>
            <w:t>EMAIL:</w:t>
          </w:r>
        </w:p>
      </w:docPartBody>
    </w:docPart>
    <w:docPart>
      <w:docPartPr>
        <w:name w:val="79CF1E42993149EDAC1943AB3E595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D1D73-43DA-4389-AA6A-E6E5681D4366}"/>
      </w:docPartPr>
      <w:docPartBody>
        <w:p w:rsidR="00547719" w:rsidRDefault="00D116FC" w:rsidP="00D116FC">
          <w:pPr>
            <w:pStyle w:val="79CF1E42993149EDAC1943AB3E595521"/>
          </w:pPr>
          <w:r w:rsidRPr="00C31916">
            <w:rPr>
              <w:lang w:bidi="en-GB"/>
            </w:rPr>
            <w:t>EDUCATION</w:t>
          </w:r>
        </w:p>
      </w:docPartBody>
    </w:docPart>
    <w:docPart>
      <w:docPartPr>
        <w:name w:val="2E44FBD5ED504E68A06D990B33B41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BA5A0-C178-4C6C-BA35-F4C6DC073F72}"/>
      </w:docPartPr>
      <w:docPartBody>
        <w:p w:rsidR="00547719" w:rsidRDefault="00D116FC" w:rsidP="00D116FC">
          <w:pPr>
            <w:pStyle w:val="2E44FBD5ED504E68A06D990B33B410BC"/>
          </w:pPr>
          <w:r w:rsidRPr="00C31916">
            <w:rPr>
              <w:lang w:bidi="en-GB"/>
            </w:rPr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01"/>
    <w:rsid w:val="00006077"/>
    <w:rsid w:val="000A446D"/>
    <w:rsid w:val="00360BDF"/>
    <w:rsid w:val="00547719"/>
    <w:rsid w:val="007826D7"/>
    <w:rsid w:val="00944CCF"/>
    <w:rsid w:val="00B42DFD"/>
    <w:rsid w:val="00D116FC"/>
    <w:rsid w:val="00D65A0F"/>
    <w:rsid w:val="00E45F99"/>
    <w:rsid w:val="00FC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3497D9ADF44E180AFC03C8E175BDF">
    <w:name w:val="E1C3497D9ADF44E180AFC03C8E175BDF"/>
    <w:rsid w:val="00D116FC"/>
  </w:style>
  <w:style w:type="paragraph" w:customStyle="1" w:styleId="2F61B63F438C453894ACFF15484EB174">
    <w:name w:val="2F61B63F438C453894ACFF15484EB174"/>
    <w:rsid w:val="00D116FC"/>
  </w:style>
  <w:style w:type="paragraph" w:customStyle="1" w:styleId="5F403E2F44404227832A00EBB88298EF">
    <w:name w:val="5F403E2F44404227832A00EBB88298EF"/>
    <w:rsid w:val="00D116FC"/>
  </w:style>
  <w:style w:type="paragraph" w:customStyle="1" w:styleId="D194E501A57E4261B7CEC2594179CD7D">
    <w:name w:val="D194E501A57E4261B7CEC2594179CD7D"/>
    <w:rsid w:val="00D116FC"/>
  </w:style>
  <w:style w:type="paragraph" w:customStyle="1" w:styleId="79CF1E42993149EDAC1943AB3E595521">
    <w:name w:val="79CF1E42993149EDAC1943AB3E595521"/>
    <w:rsid w:val="00D116FC"/>
  </w:style>
  <w:style w:type="paragraph" w:customStyle="1" w:styleId="2E44FBD5ED504E68A06D990B33B410BC">
    <w:name w:val="2E44FBD5ED504E68A06D990B33B410BC"/>
    <w:rsid w:val="00D1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7F108B-09FB-460B-8487-80E6244185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2022-11-08T06:41:00Z</dcterms:created>
  <dcterms:modified xsi:type="dcterms:W3CDTF">2022-11-13T01:59:00Z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